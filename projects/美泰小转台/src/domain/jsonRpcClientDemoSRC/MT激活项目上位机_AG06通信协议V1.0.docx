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numPr>
          <w:ilvl w:val="0"/>
          <w:numId w:val="0"/>
        </w:numPr>
      </w:pPr>
    </w:p>
    <w:p>
      <w:pPr>
        <w:pStyle w:val="32"/>
        <w:ind w:left="0" w:leftChars="0" w:firstLine="0" w:firstLineChars="0"/>
      </w:pPr>
    </w:p>
    <w:p>
      <w:pPr>
        <w:pStyle w:val="22"/>
        <w:rPr>
          <w:rFonts w:hint="default"/>
          <w:lang w:val="en-US" w:eastAsia="zh-CN"/>
        </w:rPr>
      </w:pPr>
      <w:bookmarkStart w:id="0" w:name="OLE_LINK2"/>
      <w:bookmarkStart w:id="1" w:name="OLE_LINK1"/>
      <w:r>
        <w:rPr>
          <w:rFonts w:hint="eastAsia"/>
          <w:lang w:val="en-US" w:eastAsia="zh-CN"/>
        </w:rPr>
        <w:t>MT激活项目上位机_AG06通信协议</w:t>
      </w:r>
      <w:bookmarkEnd w:id="0"/>
      <w:r>
        <w:rPr>
          <w:rFonts w:hint="eastAsia"/>
          <w:lang w:val="en-US" w:eastAsia="zh-CN"/>
        </w:rPr>
        <w:t>V1.0</w:t>
      </w:r>
    </w:p>
    <w:bookmarkEnd w:id="1"/>
    <w:p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引言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本档案用于对MT激活项目AP8000V2上位机_AG06通信协议进行说明</w:t>
      </w:r>
    </w:p>
    <w:p>
      <w:pPr>
        <w:ind w:firstLine="480"/>
        <w:rPr>
          <w:rFonts w:hint="eastAsia" w:eastAsia="宋体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>
      <w:pPr>
        <w:numPr>
          <w:ilvl w:val="0"/>
          <w:numId w:val="4"/>
        </w:numPr>
        <w:bidi w:val="0"/>
      </w:pPr>
      <w:r>
        <w:t xml:space="preserve">技术支持工程师 </w:t>
      </w:r>
    </w:p>
    <w:p>
      <w:pPr>
        <w:numPr>
          <w:ilvl w:val="0"/>
          <w:numId w:val="4"/>
        </w:numPr>
        <w:bidi w:val="0"/>
        <w:rPr>
          <w:rFonts w:hint="eastAsia"/>
          <w:lang w:eastAsia="zh-CN"/>
        </w:rPr>
      </w:pPr>
      <w:r>
        <w:t>维护工程师</w:t>
      </w:r>
    </w:p>
    <w:p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</w:p>
    <w:tbl>
      <w:tblPr>
        <w:tblStyle w:val="23"/>
        <w:tblW w:w="8124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02"/>
        <w:gridCol w:w="1550"/>
        <w:gridCol w:w="39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1.0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蔡志明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2025/07/31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通信说明：</w:t>
      </w:r>
    </w:p>
    <w:p>
      <w:pPr>
        <w:pStyle w:val="3"/>
        <w:numPr>
          <w:ilvl w:val="1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1.协议说明</w:t>
      </w:r>
    </w:p>
    <w:p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本项目强相关的指令采用“PC与MU通信协议设计与命令说明”描述的协议中的“DoCustom”命令进行交互，以下协议描述，均是在描述DoCustom命令的数据域。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另外由于PC跟MU通信协议本身包含crc校验，DoCustom数据域中</w:t>
      </w:r>
      <w:r>
        <w:rPr>
          <w:rFonts w:hint="eastAsia"/>
          <w:b/>
          <w:bCs/>
          <w:lang w:val="en-US" w:eastAsia="zh-CN"/>
        </w:rPr>
        <w:t>不在添加校验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通信格式：&lt;CMD_ID&gt;&lt;LENGTH&gt;&lt;PAYLOAD&gt;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每个通信包都包含如下</w:t>
      </w:r>
    </w:p>
    <w:tbl>
      <w:tblPr>
        <w:tblStyle w:val="24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36"/>
        <w:gridCol w:w="1166"/>
        <w:gridCol w:w="1712"/>
        <w:gridCol w:w="3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9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长度/Bytes</w:t>
            </w:r>
          </w:p>
        </w:tc>
        <w:tc>
          <w:tcPr>
            <w:tcW w:w="353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CMD_ID</w:t>
            </w:r>
          </w:p>
        </w:tc>
        <w:tc>
          <w:tcPr>
            <w:tcW w:w="193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指令码</w:t>
            </w:r>
          </w:p>
        </w:tc>
        <w:tc>
          <w:tcPr>
            <w:tcW w:w="116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1712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37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用于区分不同的操作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LENGTH</w:t>
            </w:r>
          </w:p>
        </w:tc>
        <w:tc>
          <w:tcPr>
            <w:tcW w:w="193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PAYLOAD</w:t>
            </w: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16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 w:eastAsia="宋体"/>
                <w:lang w:val="en-US" w:eastAsia="zh-CN"/>
              </w:rPr>
              <w:t>16_t</w:t>
            </w:r>
          </w:p>
        </w:tc>
        <w:tc>
          <w:tcPr>
            <w:tcW w:w="1712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37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&lt;1000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PAYLOAD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命令数据</w:t>
            </w:r>
          </w:p>
        </w:tc>
        <w:tc>
          <w:tcPr>
            <w:tcW w:w="11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171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3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uid下发0x10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tbl>
      <w:tblPr>
        <w:tblStyle w:val="24"/>
        <w:tblW w:w="97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685"/>
        <w:gridCol w:w="172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长度/Bytes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如“B8200000”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例： PC-&gt;AG06：0x10 | 0x08 0x00 |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CMD_ID 0x10，长度8， uid=B8200000.</w:t>
      </w:r>
    </w:p>
    <w:p>
      <w:pPr>
        <w:pStyle w:val="4"/>
        <w:numPr>
          <w:ilvl w:val="2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dut trim参数下发0x11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tbl>
      <w:tblPr>
        <w:tblStyle w:val="24"/>
        <w:tblW w:w="97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685"/>
        <w:gridCol w:w="172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长度/Bytes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结构化数据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7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格式参见附件mt_trim_param.h</w:t>
            </w:r>
          </w:p>
        </w:tc>
      </w:tr>
    </w:tbl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bookmarkStart w:id="2" w:name="_GoBack"/>
      <w:bookmarkEnd w:id="2"/>
    </w:p>
    <w:p>
      <w:pPr>
        <w:pStyle w:val="4"/>
        <w:numPr>
          <w:ilvl w:val="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dut trim 日志上传0x12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tbl>
      <w:tblPr>
        <w:tblStyle w:val="24"/>
        <w:tblW w:w="97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685"/>
        <w:gridCol w:w="172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长度/Bytes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如“B8200000”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分隔符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7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固定为 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日志内容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19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以\0结尾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例：AG06-&gt;PC：0x12 | 0x10 0x00 |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0x00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CMD_ID 0x12，长度16，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B8200000:123456</w:t>
      </w:r>
      <w:r>
        <w:rPr>
          <w:rFonts w:hint="default"/>
          <w:lang w:val="en-US" w:eastAsia="zh-CN"/>
        </w:rPr>
        <w:t>”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注：PC收到消息后，将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后的字符串写入以uid命名的txt文档中。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1/rC1AAAAAYBAAAPAAAAAAAAAAEAIAAAACIA&#10;AABkcnMvZG93bnJldi54bWxQSwECFAAUAAAACACHTuJAN45bINQBAACsAwAADgAAAAAAAAABACAA&#10;AAAjAQAAZHJzL2Uyb0RvYy54bWxQSwUGAAAAAAYABgBZAQAAaQUAAAAA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9bifNcAAAAIAQAA&#10;DwAAAAAAAAABACAAAAAiAAAAZHJzL2Rvd25yZXYueG1sUEsBAhQAFAAAAAgAh07iQP5WntnhAQAA&#10;vQMAAA4AAAAAAAAAAQAgAAAAJgEAAGRycy9lMm9Eb2MueG1sUEsFBgAAAAAGAAYAWQEAAHkFAAAA&#10;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>
    <w:pPr>
      <w:pStyle w:val="18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wNidMAAAAEAQAADwAAAAAAAAABACAAAAAiAAAAZHJzL2Rv&#10;d25yZXYueG1sUEsBAhQAFAAAAAgAh07iQKf0/I3NAQAAogMAAA4AAAAAAAAAAQAgAAAAIgEAAGRy&#10;cy9lMm9Eb2MueG1sUEsFBgAAAAAGAAYAWQEAAGEF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31D3EE0"/>
    <w:multiLevelType w:val="multilevel"/>
    <w:tmpl w:val="531D3EE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mN2JiYzRmZDdhMzMxNTNhYWEwMGNjZThiOGUwMmIifQ=="/>
    <w:docVar w:name="KSO_WPS_MARK_KEY" w:val="6a928a66-342b-4566-853f-c3264e3e1481"/>
  </w:docVars>
  <w:rsids>
    <w:rsidRoot w:val="00172A27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636C4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30A31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14F64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C57A8"/>
    <w:rsid w:val="007D0576"/>
    <w:rsid w:val="00801290"/>
    <w:rsid w:val="0084015C"/>
    <w:rsid w:val="008531EC"/>
    <w:rsid w:val="00866D11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1B7206"/>
    <w:rsid w:val="01846A0F"/>
    <w:rsid w:val="01A854A9"/>
    <w:rsid w:val="01B365DD"/>
    <w:rsid w:val="01C42B8B"/>
    <w:rsid w:val="0243006A"/>
    <w:rsid w:val="024347B6"/>
    <w:rsid w:val="026525A3"/>
    <w:rsid w:val="02F2197A"/>
    <w:rsid w:val="032F31F7"/>
    <w:rsid w:val="03DA7190"/>
    <w:rsid w:val="03EF1202"/>
    <w:rsid w:val="03F76EB6"/>
    <w:rsid w:val="03FD7DA4"/>
    <w:rsid w:val="0405748B"/>
    <w:rsid w:val="044717DE"/>
    <w:rsid w:val="04587215"/>
    <w:rsid w:val="04FD33B7"/>
    <w:rsid w:val="052E31CD"/>
    <w:rsid w:val="053C672E"/>
    <w:rsid w:val="05510E42"/>
    <w:rsid w:val="05C32B8D"/>
    <w:rsid w:val="05EE21A6"/>
    <w:rsid w:val="05F12A86"/>
    <w:rsid w:val="06580A22"/>
    <w:rsid w:val="068C537D"/>
    <w:rsid w:val="06D066BC"/>
    <w:rsid w:val="06E6018A"/>
    <w:rsid w:val="071A5FC4"/>
    <w:rsid w:val="07342561"/>
    <w:rsid w:val="073957A9"/>
    <w:rsid w:val="0755665B"/>
    <w:rsid w:val="0771601A"/>
    <w:rsid w:val="077A31FC"/>
    <w:rsid w:val="07EA3CCC"/>
    <w:rsid w:val="080A1757"/>
    <w:rsid w:val="08204FD7"/>
    <w:rsid w:val="09016473"/>
    <w:rsid w:val="09070306"/>
    <w:rsid w:val="091431DC"/>
    <w:rsid w:val="091E7373"/>
    <w:rsid w:val="09261A80"/>
    <w:rsid w:val="092C1DDE"/>
    <w:rsid w:val="095F26E4"/>
    <w:rsid w:val="098F2146"/>
    <w:rsid w:val="09B41737"/>
    <w:rsid w:val="09FD6CBF"/>
    <w:rsid w:val="0A6930B3"/>
    <w:rsid w:val="0A7670BF"/>
    <w:rsid w:val="0A7A61A8"/>
    <w:rsid w:val="0A7C7012"/>
    <w:rsid w:val="0AAF0A02"/>
    <w:rsid w:val="0ABC5E6F"/>
    <w:rsid w:val="0AC503B5"/>
    <w:rsid w:val="0AEB6C84"/>
    <w:rsid w:val="0B250C66"/>
    <w:rsid w:val="0B2C0960"/>
    <w:rsid w:val="0B6034A0"/>
    <w:rsid w:val="0B6A36D6"/>
    <w:rsid w:val="0B7C369D"/>
    <w:rsid w:val="0BD70C00"/>
    <w:rsid w:val="0BF06E49"/>
    <w:rsid w:val="0C4C3C05"/>
    <w:rsid w:val="0C503D10"/>
    <w:rsid w:val="0C6632C1"/>
    <w:rsid w:val="0CBB56D1"/>
    <w:rsid w:val="0CD2466F"/>
    <w:rsid w:val="0D023D8F"/>
    <w:rsid w:val="0D0942F8"/>
    <w:rsid w:val="0D945840"/>
    <w:rsid w:val="0DB13287"/>
    <w:rsid w:val="0EB12438"/>
    <w:rsid w:val="0EE353F1"/>
    <w:rsid w:val="0EE973A0"/>
    <w:rsid w:val="0F0634FD"/>
    <w:rsid w:val="0F257B1A"/>
    <w:rsid w:val="0F4B6746"/>
    <w:rsid w:val="0F585EF0"/>
    <w:rsid w:val="0F805FDB"/>
    <w:rsid w:val="0F81622C"/>
    <w:rsid w:val="0FCA6E7E"/>
    <w:rsid w:val="10305890"/>
    <w:rsid w:val="10325C08"/>
    <w:rsid w:val="103B7174"/>
    <w:rsid w:val="104E0BE9"/>
    <w:rsid w:val="111E5A3E"/>
    <w:rsid w:val="1157102D"/>
    <w:rsid w:val="11D7274A"/>
    <w:rsid w:val="11D83CAC"/>
    <w:rsid w:val="121C6F72"/>
    <w:rsid w:val="122C1851"/>
    <w:rsid w:val="1254464C"/>
    <w:rsid w:val="12804843"/>
    <w:rsid w:val="12986E5A"/>
    <w:rsid w:val="12A95BD3"/>
    <w:rsid w:val="12AA7B7B"/>
    <w:rsid w:val="12B54516"/>
    <w:rsid w:val="12BA69A5"/>
    <w:rsid w:val="134639C0"/>
    <w:rsid w:val="135D6797"/>
    <w:rsid w:val="13C14068"/>
    <w:rsid w:val="13EB74E1"/>
    <w:rsid w:val="14420CF3"/>
    <w:rsid w:val="144721D0"/>
    <w:rsid w:val="145A2ED7"/>
    <w:rsid w:val="14BB5F83"/>
    <w:rsid w:val="14DC1672"/>
    <w:rsid w:val="15277E1A"/>
    <w:rsid w:val="154C6B8B"/>
    <w:rsid w:val="15655862"/>
    <w:rsid w:val="15AD1A70"/>
    <w:rsid w:val="15B564A7"/>
    <w:rsid w:val="16CB7F70"/>
    <w:rsid w:val="16EC1651"/>
    <w:rsid w:val="173F1916"/>
    <w:rsid w:val="17527FF8"/>
    <w:rsid w:val="17612C1F"/>
    <w:rsid w:val="178D145D"/>
    <w:rsid w:val="17921886"/>
    <w:rsid w:val="17A821AF"/>
    <w:rsid w:val="17D33CA2"/>
    <w:rsid w:val="180D75BF"/>
    <w:rsid w:val="18215D1E"/>
    <w:rsid w:val="185C079F"/>
    <w:rsid w:val="18A52657"/>
    <w:rsid w:val="18B015C6"/>
    <w:rsid w:val="18D019BE"/>
    <w:rsid w:val="18FA7813"/>
    <w:rsid w:val="1916792D"/>
    <w:rsid w:val="19320A2F"/>
    <w:rsid w:val="193C22F3"/>
    <w:rsid w:val="194F6D87"/>
    <w:rsid w:val="19A12E99"/>
    <w:rsid w:val="1A505FCC"/>
    <w:rsid w:val="1A967FB8"/>
    <w:rsid w:val="1A976C35"/>
    <w:rsid w:val="1AAB6C48"/>
    <w:rsid w:val="1AFA5A18"/>
    <w:rsid w:val="1B1B527C"/>
    <w:rsid w:val="1B7E65BF"/>
    <w:rsid w:val="1B803B6F"/>
    <w:rsid w:val="1B81390C"/>
    <w:rsid w:val="1BC55DC8"/>
    <w:rsid w:val="1C0B4D82"/>
    <w:rsid w:val="1C246351"/>
    <w:rsid w:val="1C3D4A7C"/>
    <w:rsid w:val="1C520A0E"/>
    <w:rsid w:val="1C6D02DA"/>
    <w:rsid w:val="1CCF29BE"/>
    <w:rsid w:val="1D167441"/>
    <w:rsid w:val="1D2C5E12"/>
    <w:rsid w:val="1D46717B"/>
    <w:rsid w:val="1D7E7C3A"/>
    <w:rsid w:val="1EF108E0"/>
    <w:rsid w:val="1F0A3219"/>
    <w:rsid w:val="1F2D691C"/>
    <w:rsid w:val="1FBD0AA7"/>
    <w:rsid w:val="1FD51FC0"/>
    <w:rsid w:val="20074236"/>
    <w:rsid w:val="203647FC"/>
    <w:rsid w:val="20A87EB3"/>
    <w:rsid w:val="214521B2"/>
    <w:rsid w:val="214B2466"/>
    <w:rsid w:val="214B6342"/>
    <w:rsid w:val="216D145C"/>
    <w:rsid w:val="21AB4A8A"/>
    <w:rsid w:val="21D50894"/>
    <w:rsid w:val="21E036FC"/>
    <w:rsid w:val="21F365AC"/>
    <w:rsid w:val="22415E46"/>
    <w:rsid w:val="224522F9"/>
    <w:rsid w:val="2248703F"/>
    <w:rsid w:val="224951FA"/>
    <w:rsid w:val="22893081"/>
    <w:rsid w:val="22D2651B"/>
    <w:rsid w:val="233F5172"/>
    <w:rsid w:val="23593283"/>
    <w:rsid w:val="236A0E11"/>
    <w:rsid w:val="236A4408"/>
    <w:rsid w:val="237C7D5E"/>
    <w:rsid w:val="23D5239B"/>
    <w:rsid w:val="242660CE"/>
    <w:rsid w:val="244A4405"/>
    <w:rsid w:val="24730077"/>
    <w:rsid w:val="24B47ACA"/>
    <w:rsid w:val="24DF6C66"/>
    <w:rsid w:val="24E02DE0"/>
    <w:rsid w:val="252A25D0"/>
    <w:rsid w:val="254613F1"/>
    <w:rsid w:val="25917924"/>
    <w:rsid w:val="25A641D2"/>
    <w:rsid w:val="25F607B6"/>
    <w:rsid w:val="26204BA5"/>
    <w:rsid w:val="26270255"/>
    <w:rsid w:val="26577400"/>
    <w:rsid w:val="26977984"/>
    <w:rsid w:val="27312E01"/>
    <w:rsid w:val="27BB6C8C"/>
    <w:rsid w:val="27E06A44"/>
    <w:rsid w:val="28131D33"/>
    <w:rsid w:val="287F53B8"/>
    <w:rsid w:val="28A156C0"/>
    <w:rsid w:val="2965425E"/>
    <w:rsid w:val="29835A94"/>
    <w:rsid w:val="29B81395"/>
    <w:rsid w:val="29D0105B"/>
    <w:rsid w:val="2A4D281E"/>
    <w:rsid w:val="2A503CDB"/>
    <w:rsid w:val="2A5330E3"/>
    <w:rsid w:val="2A6E6874"/>
    <w:rsid w:val="2B153EC0"/>
    <w:rsid w:val="2B884198"/>
    <w:rsid w:val="2BA32F62"/>
    <w:rsid w:val="2BAC2035"/>
    <w:rsid w:val="2BF043F9"/>
    <w:rsid w:val="2C052D13"/>
    <w:rsid w:val="2D986096"/>
    <w:rsid w:val="2DCE5A4F"/>
    <w:rsid w:val="2DCF5F45"/>
    <w:rsid w:val="2DF205DE"/>
    <w:rsid w:val="2E1E4633"/>
    <w:rsid w:val="2E50117F"/>
    <w:rsid w:val="2EB719F2"/>
    <w:rsid w:val="2EC623F0"/>
    <w:rsid w:val="2EF53AD4"/>
    <w:rsid w:val="2F356394"/>
    <w:rsid w:val="2F520D8E"/>
    <w:rsid w:val="2F6C2368"/>
    <w:rsid w:val="2FA143B2"/>
    <w:rsid w:val="307B59E5"/>
    <w:rsid w:val="30847D32"/>
    <w:rsid w:val="309A7537"/>
    <w:rsid w:val="309E7D3B"/>
    <w:rsid w:val="311A6B25"/>
    <w:rsid w:val="318D41A0"/>
    <w:rsid w:val="31C66873"/>
    <w:rsid w:val="31F20BF8"/>
    <w:rsid w:val="32225903"/>
    <w:rsid w:val="32290665"/>
    <w:rsid w:val="323150E2"/>
    <w:rsid w:val="32E959AA"/>
    <w:rsid w:val="330D6B9D"/>
    <w:rsid w:val="33190723"/>
    <w:rsid w:val="332224EC"/>
    <w:rsid w:val="33677393"/>
    <w:rsid w:val="33D1036B"/>
    <w:rsid w:val="33DA3E01"/>
    <w:rsid w:val="33DD0E5B"/>
    <w:rsid w:val="33DD5776"/>
    <w:rsid w:val="33F539A4"/>
    <w:rsid w:val="343C314C"/>
    <w:rsid w:val="343F49F6"/>
    <w:rsid w:val="34B51D60"/>
    <w:rsid w:val="34C47FD5"/>
    <w:rsid w:val="34F76A97"/>
    <w:rsid w:val="35480D50"/>
    <w:rsid w:val="35B46497"/>
    <w:rsid w:val="35BE5AD0"/>
    <w:rsid w:val="35D52D59"/>
    <w:rsid w:val="36000A84"/>
    <w:rsid w:val="360A2C76"/>
    <w:rsid w:val="36165686"/>
    <w:rsid w:val="365457D6"/>
    <w:rsid w:val="36AB3B06"/>
    <w:rsid w:val="36EF34FF"/>
    <w:rsid w:val="37027535"/>
    <w:rsid w:val="371A057C"/>
    <w:rsid w:val="372F3967"/>
    <w:rsid w:val="37BB2F14"/>
    <w:rsid w:val="381F60CD"/>
    <w:rsid w:val="382974C8"/>
    <w:rsid w:val="382F58D8"/>
    <w:rsid w:val="395A1104"/>
    <w:rsid w:val="39767528"/>
    <w:rsid w:val="39AA3CA3"/>
    <w:rsid w:val="3A13385E"/>
    <w:rsid w:val="3A555D5E"/>
    <w:rsid w:val="3A7B57D6"/>
    <w:rsid w:val="3AB74334"/>
    <w:rsid w:val="3ABF42A8"/>
    <w:rsid w:val="3AD81A2B"/>
    <w:rsid w:val="3AF765D8"/>
    <w:rsid w:val="3AFE1F54"/>
    <w:rsid w:val="3B572D45"/>
    <w:rsid w:val="3B7A3CDF"/>
    <w:rsid w:val="3B972321"/>
    <w:rsid w:val="3BF810D2"/>
    <w:rsid w:val="3C1D696F"/>
    <w:rsid w:val="3C1E2E65"/>
    <w:rsid w:val="3C5633AE"/>
    <w:rsid w:val="3C5E0F0B"/>
    <w:rsid w:val="3D10705F"/>
    <w:rsid w:val="3D426C41"/>
    <w:rsid w:val="3D535623"/>
    <w:rsid w:val="3DA05865"/>
    <w:rsid w:val="3DC60598"/>
    <w:rsid w:val="3DF61D41"/>
    <w:rsid w:val="3E0C4B37"/>
    <w:rsid w:val="3E190BC2"/>
    <w:rsid w:val="3E4B4A1A"/>
    <w:rsid w:val="3E7F05D0"/>
    <w:rsid w:val="3E973728"/>
    <w:rsid w:val="3EB91F44"/>
    <w:rsid w:val="3EBB3A0C"/>
    <w:rsid w:val="3EC7118D"/>
    <w:rsid w:val="3F0333F2"/>
    <w:rsid w:val="3F1E4982"/>
    <w:rsid w:val="3F4044FA"/>
    <w:rsid w:val="3F910896"/>
    <w:rsid w:val="3F9E3F85"/>
    <w:rsid w:val="401435B0"/>
    <w:rsid w:val="4082041C"/>
    <w:rsid w:val="40870108"/>
    <w:rsid w:val="409075DB"/>
    <w:rsid w:val="409B1E8D"/>
    <w:rsid w:val="410712EF"/>
    <w:rsid w:val="4136021E"/>
    <w:rsid w:val="41754012"/>
    <w:rsid w:val="4177481D"/>
    <w:rsid w:val="41962EF5"/>
    <w:rsid w:val="419E1DAA"/>
    <w:rsid w:val="41C921A6"/>
    <w:rsid w:val="4280707D"/>
    <w:rsid w:val="42951841"/>
    <w:rsid w:val="42CF7143"/>
    <w:rsid w:val="42E8512F"/>
    <w:rsid w:val="42ED352D"/>
    <w:rsid w:val="42F36150"/>
    <w:rsid w:val="43A643FA"/>
    <w:rsid w:val="43AF738A"/>
    <w:rsid w:val="43CC49BB"/>
    <w:rsid w:val="43DB7639"/>
    <w:rsid w:val="44190A26"/>
    <w:rsid w:val="44FC3A67"/>
    <w:rsid w:val="45184C17"/>
    <w:rsid w:val="452E1AC2"/>
    <w:rsid w:val="4542652A"/>
    <w:rsid w:val="45BE1C82"/>
    <w:rsid w:val="45C154E1"/>
    <w:rsid w:val="45DE2F39"/>
    <w:rsid w:val="45FE0233"/>
    <w:rsid w:val="46024FFD"/>
    <w:rsid w:val="462214CE"/>
    <w:rsid w:val="46472C89"/>
    <w:rsid w:val="465C6982"/>
    <w:rsid w:val="469A6B99"/>
    <w:rsid w:val="4708382C"/>
    <w:rsid w:val="47456191"/>
    <w:rsid w:val="47B857F0"/>
    <w:rsid w:val="47CC02B9"/>
    <w:rsid w:val="47ED61C2"/>
    <w:rsid w:val="48286A07"/>
    <w:rsid w:val="48A37E3F"/>
    <w:rsid w:val="48D4476D"/>
    <w:rsid w:val="48DC491E"/>
    <w:rsid w:val="49073305"/>
    <w:rsid w:val="492C347F"/>
    <w:rsid w:val="49F85017"/>
    <w:rsid w:val="4A0160FF"/>
    <w:rsid w:val="4A0D0C38"/>
    <w:rsid w:val="4A6C6EE9"/>
    <w:rsid w:val="4A88304C"/>
    <w:rsid w:val="4A971507"/>
    <w:rsid w:val="4B2B57AC"/>
    <w:rsid w:val="4B6B5DFA"/>
    <w:rsid w:val="4B8C08D1"/>
    <w:rsid w:val="4BE20FBA"/>
    <w:rsid w:val="4BE91F17"/>
    <w:rsid w:val="4C2825C8"/>
    <w:rsid w:val="4C2B5F09"/>
    <w:rsid w:val="4C5E2A9E"/>
    <w:rsid w:val="4C60660C"/>
    <w:rsid w:val="4C6D0CF6"/>
    <w:rsid w:val="4C9E59BD"/>
    <w:rsid w:val="4CB94F2F"/>
    <w:rsid w:val="4CCA2576"/>
    <w:rsid w:val="4D555815"/>
    <w:rsid w:val="4D7B4BFA"/>
    <w:rsid w:val="4DA84E5D"/>
    <w:rsid w:val="4DDB11E8"/>
    <w:rsid w:val="4E0D7CCA"/>
    <w:rsid w:val="4E153B19"/>
    <w:rsid w:val="4ECA19FE"/>
    <w:rsid w:val="4ED4505D"/>
    <w:rsid w:val="4EFF6CF5"/>
    <w:rsid w:val="4F666D97"/>
    <w:rsid w:val="4FE6173D"/>
    <w:rsid w:val="50291576"/>
    <w:rsid w:val="50772144"/>
    <w:rsid w:val="50A7434B"/>
    <w:rsid w:val="50BB3581"/>
    <w:rsid w:val="50DC5C60"/>
    <w:rsid w:val="50F60EC1"/>
    <w:rsid w:val="51291D2B"/>
    <w:rsid w:val="513F7A58"/>
    <w:rsid w:val="514A5C2A"/>
    <w:rsid w:val="517F4EDD"/>
    <w:rsid w:val="51C13FBE"/>
    <w:rsid w:val="52B0193D"/>
    <w:rsid w:val="52C04787"/>
    <w:rsid w:val="52D7194E"/>
    <w:rsid w:val="52EC6E19"/>
    <w:rsid w:val="52F57B66"/>
    <w:rsid w:val="534F1565"/>
    <w:rsid w:val="53615BE2"/>
    <w:rsid w:val="53936CEF"/>
    <w:rsid w:val="53F21E6F"/>
    <w:rsid w:val="53F71190"/>
    <w:rsid w:val="540E365A"/>
    <w:rsid w:val="54424E4C"/>
    <w:rsid w:val="545517A2"/>
    <w:rsid w:val="545666FE"/>
    <w:rsid w:val="546C5152"/>
    <w:rsid w:val="549603EA"/>
    <w:rsid w:val="54AB7D7C"/>
    <w:rsid w:val="558377E2"/>
    <w:rsid w:val="55B41DB8"/>
    <w:rsid w:val="561A1EEF"/>
    <w:rsid w:val="564D60D9"/>
    <w:rsid w:val="565076BF"/>
    <w:rsid w:val="56C00A80"/>
    <w:rsid w:val="57264137"/>
    <w:rsid w:val="58390F4F"/>
    <w:rsid w:val="58C47EF0"/>
    <w:rsid w:val="58DF2266"/>
    <w:rsid w:val="592E2712"/>
    <w:rsid w:val="597D4E9B"/>
    <w:rsid w:val="5999137D"/>
    <w:rsid w:val="59B45750"/>
    <w:rsid w:val="59E87295"/>
    <w:rsid w:val="5A417DF4"/>
    <w:rsid w:val="5A5F07EE"/>
    <w:rsid w:val="5A68459F"/>
    <w:rsid w:val="5ACD2AE7"/>
    <w:rsid w:val="5B931C9E"/>
    <w:rsid w:val="5BB56D16"/>
    <w:rsid w:val="5BD0328B"/>
    <w:rsid w:val="5BDF3A1A"/>
    <w:rsid w:val="5BE930AA"/>
    <w:rsid w:val="5C197E95"/>
    <w:rsid w:val="5C4917CF"/>
    <w:rsid w:val="5C83283B"/>
    <w:rsid w:val="5CA85828"/>
    <w:rsid w:val="5D1129B1"/>
    <w:rsid w:val="5D1A3125"/>
    <w:rsid w:val="5D921587"/>
    <w:rsid w:val="5DCF7D3C"/>
    <w:rsid w:val="5DF83D94"/>
    <w:rsid w:val="5E08524A"/>
    <w:rsid w:val="5E25457C"/>
    <w:rsid w:val="5EE237C6"/>
    <w:rsid w:val="5F2A4884"/>
    <w:rsid w:val="5F646DAE"/>
    <w:rsid w:val="5F840D5F"/>
    <w:rsid w:val="601C6526"/>
    <w:rsid w:val="604A33D1"/>
    <w:rsid w:val="604E5231"/>
    <w:rsid w:val="605A6929"/>
    <w:rsid w:val="608E2818"/>
    <w:rsid w:val="61334705"/>
    <w:rsid w:val="617659CA"/>
    <w:rsid w:val="618760F5"/>
    <w:rsid w:val="618A59AD"/>
    <w:rsid w:val="619167ED"/>
    <w:rsid w:val="6197011B"/>
    <w:rsid w:val="62652DAE"/>
    <w:rsid w:val="628225E3"/>
    <w:rsid w:val="62A717AA"/>
    <w:rsid w:val="62AC1CC4"/>
    <w:rsid w:val="6364353B"/>
    <w:rsid w:val="63917D71"/>
    <w:rsid w:val="63CD1A41"/>
    <w:rsid w:val="63E46CF4"/>
    <w:rsid w:val="63EF427A"/>
    <w:rsid w:val="645A795A"/>
    <w:rsid w:val="64620DB4"/>
    <w:rsid w:val="64730B58"/>
    <w:rsid w:val="64ED7767"/>
    <w:rsid w:val="658B3AA2"/>
    <w:rsid w:val="664E124D"/>
    <w:rsid w:val="66791ECB"/>
    <w:rsid w:val="668609C8"/>
    <w:rsid w:val="66DE592A"/>
    <w:rsid w:val="67E137A8"/>
    <w:rsid w:val="68325A44"/>
    <w:rsid w:val="68646674"/>
    <w:rsid w:val="69335C12"/>
    <w:rsid w:val="698A5EB7"/>
    <w:rsid w:val="69E10637"/>
    <w:rsid w:val="6AA56DC1"/>
    <w:rsid w:val="6AF61E2F"/>
    <w:rsid w:val="6AF955AB"/>
    <w:rsid w:val="6BD72DB0"/>
    <w:rsid w:val="6BE05D16"/>
    <w:rsid w:val="6BE90110"/>
    <w:rsid w:val="6C016084"/>
    <w:rsid w:val="6C550F8B"/>
    <w:rsid w:val="6C7D5632"/>
    <w:rsid w:val="6C8611A4"/>
    <w:rsid w:val="6CE56E3A"/>
    <w:rsid w:val="6CF62FF9"/>
    <w:rsid w:val="6D012809"/>
    <w:rsid w:val="6D185501"/>
    <w:rsid w:val="6D291C6A"/>
    <w:rsid w:val="6D62681C"/>
    <w:rsid w:val="6DBB76BC"/>
    <w:rsid w:val="6DDA2983"/>
    <w:rsid w:val="6EBA34E7"/>
    <w:rsid w:val="6EEB6CFF"/>
    <w:rsid w:val="6EF94940"/>
    <w:rsid w:val="6EFF2EC0"/>
    <w:rsid w:val="6F2B6098"/>
    <w:rsid w:val="6F3A592B"/>
    <w:rsid w:val="6F4C378F"/>
    <w:rsid w:val="6F8F2B24"/>
    <w:rsid w:val="6FC24913"/>
    <w:rsid w:val="700F3B19"/>
    <w:rsid w:val="701C633E"/>
    <w:rsid w:val="706154A3"/>
    <w:rsid w:val="70757C20"/>
    <w:rsid w:val="71BE1422"/>
    <w:rsid w:val="720C02D8"/>
    <w:rsid w:val="724217FE"/>
    <w:rsid w:val="72616D2E"/>
    <w:rsid w:val="72707DAE"/>
    <w:rsid w:val="72A52372"/>
    <w:rsid w:val="72D36E98"/>
    <w:rsid w:val="72EC12F2"/>
    <w:rsid w:val="73322149"/>
    <w:rsid w:val="73380141"/>
    <w:rsid w:val="735A3C7C"/>
    <w:rsid w:val="738B415A"/>
    <w:rsid w:val="738C2E3A"/>
    <w:rsid w:val="73FF4964"/>
    <w:rsid w:val="74AF72AE"/>
    <w:rsid w:val="74C665D5"/>
    <w:rsid w:val="74DB0F67"/>
    <w:rsid w:val="74DB7480"/>
    <w:rsid w:val="75097772"/>
    <w:rsid w:val="754C4C82"/>
    <w:rsid w:val="75A468E3"/>
    <w:rsid w:val="76585425"/>
    <w:rsid w:val="768F24C5"/>
    <w:rsid w:val="769B1493"/>
    <w:rsid w:val="76CB71B1"/>
    <w:rsid w:val="76FD5362"/>
    <w:rsid w:val="77086676"/>
    <w:rsid w:val="772C2857"/>
    <w:rsid w:val="77906EA7"/>
    <w:rsid w:val="77E07338"/>
    <w:rsid w:val="781822AC"/>
    <w:rsid w:val="787B769A"/>
    <w:rsid w:val="78BA079E"/>
    <w:rsid w:val="78F571AA"/>
    <w:rsid w:val="792F40AF"/>
    <w:rsid w:val="79444A09"/>
    <w:rsid w:val="7968231B"/>
    <w:rsid w:val="79687AD1"/>
    <w:rsid w:val="79D7762B"/>
    <w:rsid w:val="79E221C8"/>
    <w:rsid w:val="7B311151"/>
    <w:rsid w:val="7B800047"/>
    <w:rsid w:val="7BB768EE"/>
    <w:rsid w:val="7BC100A6"/>
    <w:rsid w:val="7BC260B9"/>
    <w:rsid w:val="7C3C422E"/>
    <w:rsid w:val="7C713FE4"/>
    <w:rsid w:val="7CB37E8E"/>
    <w:rsid w:val="7DCB1754"/>
    <w:rsid w:val="7DD27CED"/>
    <w:rsid w:val="7E0A4619"/>
    <w:rsid w:val="7E472922"/>
    <w:rsid w:val="7E911858"/>
    <w:rsid w:val="7EE0231B"/>
    <w:rsid w:val="7EF943CA"/>
    <w:rsid w:val="7F570D57"/>
    <w:rsid w:val="7F79630E"/>
    <w:rsid w:val="7F95160F"/>
    <w:rsid w:val="7FC328D4"/>
    <w:rsid w:val="7FDB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4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480" w:leftChars="200"/>
    </w:pPr>
  </w:style>
  <w:style w:type="paragraph" w:styleId="11">
    <w:name w:val="List Bullet"/>
    <w:basedOn w:val="1"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semiHidden/>
    <w:unhideWhenUsed/>
    <w:qFormat/>
    <w:uiPriority w:val="99"/>
    <w:pPr>
      <w:jc w:val="left"/>
    </w:pPr>
  </w:style>
  <w:style w:type="paragraph" w:styleId="14">
    <w:name w:val="Body Text"/>
    <w:basedOn w:val="1"/>
    <w:qFormat/>
    <w:uiPriority w:val="0"/>
    <w:pPr>
      <w:jc w:val="center"/>
    </w:pPr>
    <w:rPr>
      <w:rFonts w:ascii="Arial" w:hAnsi="Arial" w:cs="Arial"/>
      <w:sz w:val="22"/>
    </w:rPr>
  </w:style>
  <w:style w:type="paragraph" w:styleId="15">
    <w:name w:val="Body Text Indent 2"/>
    <w:basedOn w:val="1"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8">
    <w:name w:val="header"/>
    <w:basedOn w:val="1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2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Hyperlink"/>
    <w:unhideWhenUsed/>
    <w:qFormat/>
    <w:uiPriority w:val="99"/>
    <w:rPr>
      <w:color w:val="0000FF"/>
      <w:u w:val="single"/>
    </w:rPr>
  </w:style>
  <w:style w:type="character" w:customStyle="1" w:styleId="27">
    <w:name w:val="標題 6 字元"/>
    <w:basedOn w:val="25"/>
    <w:link w:val="8"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8">
    <w:name w:val="標題 7 字元"/>
    <w:basedOn w:val="25"/>
    <w:link w:val="9"/>
    <w:semiHidden/>
    <w:qFormat/>
    <w:uiPriority w:val="9"/>
    <w:rPr>
      <w:b/>
      <w:bCs/>
      <w:kern w:val="2"/>
      <w:sz w:val="24"/>
      <w:szCs w:val="24"/>
      <w:lang w:eastAsia="zh-TW"/>
    </w:rPr>
  </w:style>
  <w:style w:type="character" w:customStyle="1" w:styleId="29">
    <w:name w:val="標題 8 字元"/>
    <w:basedOn w:val="25"/>
    <w:link w:val="10"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30">
    <w:name w:val="頁尾 字元"/>
    <w:basedOn w:val="25"/>
    <w:link w:val="17"/>
    <w:qFormat/>
    <w:uiPriority w:val="99"/>
    <w:rPr>
      <w:kern w:val="2"/>
      <w:lang w:eastAsia="zh-TW"/>
    </w:rPr>
  </w:style>
  <w:style w:type="character" w:customStyle="1" w:styleId="31">
    <w:name w:val="註解方塊文字 字元"/>
    <w:basedOn w:val="25"/>
    <w:link w:val="16"/>
    <w:semiHidden/>
    <w:qFormat/>
    <w:uiPriority w:val="99"/>
    <w:rPr>
      <w:kern w:val="2"/>
      <w:sz w:val="18"/>
      <w:szCs w:val="18"/>
      <w:lang w:eastAsia="zh-TW"/>
    </w:rPr>
  </w:style>
  <w:style w:type="paragraph" w:styleId="32">
    <w:name w:val="List Paragraph"/>
    <w:basedOn w:val="1"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3">
    <w:name w:val="文件引導模式 字元"/>
    <w:basedOn w:val="25"/>
    <w:link w:val="12"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4">
    <w:name w:val="目錄標題1"/>
    <w:basedOn w:val="2"/>
    <w:next w:val="1"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3</Pages>
  <Words>424</Words>
  <Characters>795</Characters>
  <Lines>1</Lines>
  <Paragraphs>1</Paragraphs>
  <TotalTime>2</TotalTime>
  <ScaleCrop>false</ScaleCrop>
  <LinksUpToDate>false</LinksUpToDate>
  <CharactersWithSpaces>843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2023-12-28T00:33:00Z</dcterms:created>
  <dc:creator>laney040-林示麟</dc:creator>
  <cp:lastModifiedBy>Administrator</cp:lastModifiedBy>
  <dcterms:modified xsi:type="dcterms:W3CDTF">2025-07-31T09:10:16Z</dcterms:modified>
  <dc:subject>製造技術文件</dc:subject>
  <dc:title>製造技術文件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F4AF472095FF4BCBAE617D8CFC34E83D_13</vt:lpwstr>
  </property>
  <property fmtid="{D5CDD505-2E9C-101B-9397-08002B2CF9AE}" pid="8" name="KSOProductBuildVer">
    <vt:lpwstr>2052-11.8.2.8555</vt:lpwstr>
  </property>
  <property fmtid="{D5CDD505-2E9C-101B-9397-08002B2CF9AE}" pid="9" name="KSOTemplateDocerSaveRecord">
    <vt:lpwstr>eyJoZGlkIjoiNTBmZmVkZjQ4MDNjZTVhMzQ1MjA0ZTM1ZmFiMjQ4NmEifQ==</vt:lpwstr>
  </property>
</Properties>
</file>