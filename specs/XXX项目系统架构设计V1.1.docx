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DFFB94">
      <w:pPr>
        <w:pStyle w:val="2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XXX项目系统架构设计</w:t>
      </w:r>
    </w:p>
    <w:p w14:paraId="1D4D234A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>本记录</w:t>
      </w:r>
    </w:p>
    <w:tbl>
      <w:tblPr>
        <w:tblStyle w:val="22"/>
        <w:tblW w:w="0" w:type="auto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4"/>
        <w:gridCol w:w="1198"/>
        <w:gridCol w:w="1417"/>
        <w:gridCol w:w="4345"/>
      </w:tblGrid>
      <w:tr w14:paraId="3A66A79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14:paraId="2E34BE81">
            <w:pPr>
              <w:autoSpaceDE w:val="0"/>
              <w:autoSpaceDN w:val="0"/>
              <w:spacing w:before="80" w:after="80"/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  <w:t>文档版本</w:t>
            </w:r>
          </w:p>
        </w:tc>
        <w:tc>
          <w:tcPr>
            <w:tcW w:w="11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14:paraId="29E4CAEB">
            <w:pPr>
              <w:autoSpaceDE w:val="0"/>
              <w:autoSpaceDN w:val="0"/>
              <w:spacing w:before="80" w:after="80"/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  <w:t>文档编者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14:paraId="4E624B4C">
            <w:pPr>
              <w:autoSpaceDE w:val="0"/>
              <w:autoSpaceDN w:val="0"/>
              <w:spacing w:before="80" w:after="80"/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  <w:t>发布日期</w:t>
            </w:r>
          </w:p>
        </w:tc>
        <w:tc>
          <w:tcPr>
            <w:tcW w:w="4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D9D9D9"/>
          </w:tcPr>
          <w:p w14:paraId="3062CEBC">
            <w:pPr>
              <w:autoSpaceDE w:val="0"/>
              <w:autoSpaceDN w:val="0"/>
              <w:spacing w:before="80" w:after="80"/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  <w:t>修改说明</w:t>
            </w:r>
          </w:p>
        </w:tc>
      </w:tr>
      <w:tr w14:paraId="3583E7A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B9781DF">
            <w:pPr>
              <w:autoSpaceDE w:val="0"/>
              <w:autoSpaceDN w:val="0"/>
              <w:spacing w:before="80" w:after="80"/>
              <w:rPr>
                <w:rFonts w:ascii="DFKai-SB" w:hAnsi="DFKai-SB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DFKai-SB" w:hAnsi="DFKai-SB"/>
                <w:color w:val="000000"/>
                <w:kern w:val="0"/>
                <w:szCs w:val="24"/>
                <w:lang w:eastAsia="zh-CN"/>
              </w:rPr>
              <w:t>V1.0</w:t>
            </w:r>
          </w:p>
        </w:tc>
        <w:tc>
          <w:tcPr>
            <w:tcW w:w="11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96B8E82">
            <w:pPr>
              <w:autoSpaceDE w:val="0"/>
              <w:autoSpaceDN w:val="0"/>
              <w:spacing w:before="80" w:after="80"/>
              <w:rPr>
                <w:rFonts w:ascii="DFKai-SB" w:hAnsi="DFKai-SB" w:eastAsia="宋体"/>
                <w:color w:val="000000"/>
                <w:kern w:val="0"/>
                <w:szCs w:val="24"/>
                <w:lang w:eastAsia="zh-CN"/>
              </w:rPr>
            </w:pPr>
            <w:r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  <w:t>XXX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F8C8AC2">
            <w:pPr>
              <w:autoSpaceDE w:val="0"/>
              <w:autoSpaceDN w:val="0"/>
              <w:spacing w:before="80" w:after="80"/>
              <w:rPr>
                <w:rFonts w:hint="default" w:ascii="DFKai-SB" w:hAnsi="DFKai-SB" w:eastAsia="宋体"/>
                <w:color w:val="000000"/>
                <w:kern w:val="0"/>
                <w:szCs w:val="24"/>
                <w:lang w:val="en-US" w:eastAsia="zh-CN"/>
              </w:rPr>
            </w:pPr>
            <w:r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  <w:t>XXX</w:t>
            </w:r>
          </w:p>
        </w:tc>
        <w:tc>
          <w:tcPr>
            <w:tcW w:w="4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</w:tcPr>
          <w:p w14:paraId="2584002B">
            <w:pPr>
              <w:pStyle w:val="33"/>
              <w:numPr>
                <w:ilvl w:val="0"/>
                <w:numId w:val="4"/>
              </w:numPr>
              <w:rPr>
                <w:rFonts w:ascii="DFKai-SB" w:hAnsi="DFKai-SB" w:eastAsia="DFKai-SB" w:cs="Times New Roman"/>
              </w:rPr>
            </w:pPr>
            <w:r>
              <w:rPr>
                <w:rFonts w:ascii="DFKai-SB" w:hAnsi="DFKai-SB" w:eastAsia="DFKai-SB" w:cs="Times New Roman"/>
              </w:rPr>
              <w:t>初稿拟定</w:t>
            </w:r>
          </w:p>
        </w:tc>
      </w:tr>
      <w:tr w14:paraId="5990735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6AFDF1E">
            <w:pPr>
              <w:autoSpaceDE w:val="0"/>
              <w:autoSpaceDN w:val="0"/>
              <w:spacing w:before="80" w:after="80"/>
              <w:rPr>
                <w:rFonts w:ascii="DFKai-SB" w:hAnsi="DFKai-SB"/>
                <w:color w:val="000000"/>
                <w:kern w:val="0"/>
                <w:szCs w:val="24"/>
                <w:lang w:eastAsia="zh-CN"/>
              </w:rPr>
            </w:pPr>
          </w:p>
        </w:tc>
        <w:tc>
          <w:tcPr>
            <w:tcW w:w="11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B9510B6">
            <w:pPr>
              <w:autoSpaceDE w:val="0"/>
              <w:autoSpaceDN w:val="0"/>
              <w:spacing w:before="80" w:after="80"/>
              <w:rPr>
                <w:rFonts w:ascii="DFKai-SB" w:hAnsi="DFKai-SB"/>
                <w:color w:val="000000"/>
                <w:kern w:val="0"/>
                <w:szCs w:val="24"/>
                <w:lang w:eastAsia="zh-CN"/>
              </w:rPr>
            </w:pP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6A1E7A5">
            <w:pPr>
              <w:autoSpaceDE w:val="0"/>
              <w:autoSpaceDN w:val="0"/>
              <w:spacing w:before="80" w:after="80"/>
              <w:rPr>
                <w:rFonts w:ascii="DFKai-SB" w:hAnsi="DFKai-SB"/>
                <w:color w:val="000000"/>
                <w:kern w:val="0"/>
                <w:szCs w:val="24"/>
                <w:lang w:eastAsia="zh-CN"/>
              </w:rPr>
            </w:pPr>
          </w:p>
        </w:tc>
        <w:tc>
          <w:tcPr>
            <w:tcW w:w="4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</w:tcPr>
          <w:p w14:paraId="6FCB23CF">
            <w:pPr>
              <w:autoSpaceDE w:val="0"/>
              <w:autoSpaceDN w:val="0"/>
              <w:spacing w:before="80" w:after="80"/>
              <w:rPr>
                <w:rFonts w:ascii="DFKai-SB" w:hAnsi="DFKai-SB" w:eastAsia="宋体"/>
                <w:color w:val="000000"/>
                <w:kern w:val="0"/>
                <w:szCs w:val="24"/>
                <w:lang w:eastAsia="zh-CN"/>
              </w:rPr>
            </w:pPr>
          </w:p>
        </w:tc>
      </w:tr>
      <w:tr w14:paraId="7D7DEE8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 w14:paraId="2E8FC1AC">
            <w:pPr>
              <w:autoSpaceDE w:val="0"/>
              <w:autoSpaceDN w:val="0"/>
              <w:spacing w:before="80" w:after="80"/>
              <w:rPr>
                <w:rFonts w:ascii="DFKai-SB" w:hAnsi="DFKai-SB"/>
                <w:color w:val="000000"/>
                <w:kern w:val="0"/>
                <w:szCs w:val="24"/>
                <w:lang w:eastAsia="zh-CN"/>
              </w:rPr>
            </w:pPr>
          </w:p>
        </w:tc>
        <w:tc>
          <w:tcPr>
            <w:tcW w:w="1198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 w14:paraId="6CFBC5D5">
            <w:pPr>
              <w:autoSpaceDE w:val="0"/>
              <w:autoSpaceDN w:val="0"/>
              <w:spacing w:before="80" w:after="80"/>
              <w:rPr>
                <w:rFonts w:ascii="DFKai-SB" w:hAnsi="DFKai-SB"/>
                <w:color w:val="000000"/>
                <w:kern w:val="0"/>
                <w:szCs w:val="24"/>
                <w:lang w:eastAsia="zh-CN"/>
              </w:rPr>
            </w:pP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 w14:paraId="7CE54C9B">
            <w:pPr>
              <w:autoSpaceDE w:val="0"/>
              <w:autoSpaceDN w:val="0"/>
              <w:spacing w:before="80" w:after="80"/>
              <w:rPr>
                <w:rFonts w:ascii="DFKai-SB" w:hAnsi="DFKai-SB"/>
                <w:color w:val="000000"/>
                <w:kern w:val="0"/>
                <w:szCs w:val="24"/>
                <w:lang w:eastAsia="zh-CN"/>
              </w:rPr>
            </w:pPr>
          </w:p>
        </w:tc>
        <w:tc>
          <w:tcPr>
            <w:tcW w:w="4345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</w:tcBorders>
            <w:shd w:val="clear" w:color="auto" w:fill="FFFFFF"/>
          </w:tcPr>
          <w:p w14:paraId="44A475A1">
            <w:pPr>
              <w:autoSpaceDE w:val="0"/>
              <w:autoSpaceDN w:val="0"/>
              <w:spacing w:before="80" w:after="80"/>
              <w:rPr>
                <w:rFonts w:ascii="DFKai-SB" w:hAnsi="DFKai-SB"/>
                <w:color w:val="000000"/>
                <w:kern w:val="0"/>
                <w:szCs w:val="24"/>
                <w:lang w:eastAsia="zh-CN"/>
              </w:rPr>
            </w:pPr>
          </w:p>
        </w:tc>
      </w:tr>
      <w:tr w14:paraId="215D0C5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  <w:jc w:val="center"/>
        </w:trPr>
        <w:tc>
          <w:tcPr>
            <w:tcW w:w="1164" w:type="dxa"/>
            <w:tcBorders>
              <w:top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DB1DF1C">
            <w:pPr>
              <w:autoSpaceDE w:val="0"/>
              <w:autoSpaceDN w:val="0"/>
              <w:spacing w:before="80" w:after="80"/>
              <w:rPr>
                <w:rFonts w:ascii="DFKai-SB" w:hAnsi="DFKai-SB"/>
                <w:color w:val="000000"/>
                <w:kern w:val="0"/>
                <w:szCs w:val="24"/>
                <w:lang w:eastAsia="zh-CN"/>
              </w:rPr>
            </w:pPr>
          </w:p>
        </w:tc>
        <w:tc>
          <w:tcPr>
            <w:tcW w:w="1198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059A6F9">
            <w:pPr>
              <w:autoSpaceDE w:val="0"/>
              <w:autoSpaceDN w:val="0"/>
              <w:spacing w:before="80" w:after="80"/>
              <w:rPr>
                <w:rFonts w:ascii="DFKai-SB" w:hAnsi="DFKai-SB"/>
                <w:color w:val="000000"/>
                <w:kern w:val="0"/>
                <w:szCs w:val="24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0557EE4">
            <w:pPr>
              <w:autoSpaceDE w:val="0"/>
              <w:autoSpaceDN w:val="0"/>
              <w:spacing w:before="80" w:after="80"/>
              <w:rPr>
                <w:rFonts w:ascii="DFKai-SB" w:hAnsi="DFKai-SB"/>
                <w:color w:val="000000"/>
                <w:kern w:val="0"/>
                <w:szCs w:val="24"/>
                <w:lang w:eastAsia="zh-CN"/>
              </w:rPr>
            </w:pPr>
          </w:p>
        </w:tc>
        <w:tc>
          <w:tcPr>
            <w:tcW w:w="4345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</w:tcBorders>
            <w:shd w:val="clear" w:color="auto" w:fill="FFFFFF"/>
          </w:tcPr>
          <w:p w14:paraId="2AC15D51">
            <w:pPr>
              <w:autoSpaceDE w:val="0"/>
              <w:autoSpaceDN w:val="0"/>
              <w:spacing w:before="80" w:after="80"/>
              <w:rPr>
                <w:rFonts w:ascii="DFKai-SB" w:hAnsi="DFKai-SB"/>
                <w:color w:val="000000"/>
                <w:kern w:val="0"/>
                <w:szCs w:val="24"/>
                <w:lang w:eastAsia="zh-CN"/>
              </w:rPr>
            </w:pPr>
          </w:p>
        </w:tc>
      </w:tr>
    </w:tbl>
    <w:p w14:paraId="68F9470D">
      <w:pPr>
        <w:rPr>
          <w:rFonts w:ascii="DFKai-SB" w:hAnsi="DFKai-SB" w:eastAsia="宋体"/>
          <w:sz w:val="28"/>
          <w:szCs w:val="28"/>
          <w:lang w:eastAsia="zh-CN"/>
        </w:rPr>
      </w:pPr>
    </w:p>
    <w:p w14:paraId="74006577">
      <w:pPr>
        <w:pStyle w:val="2"/>
        <w:numPr>
          <w:ilvl w:val="0"/>
          <w:numId w:val="0"/>
        </w:numPr>
        <w:bidi w:val="0"/>
      </w:pPr>
      <w:r>
        <w:t>项目背景</w:t>
      </w:r>
    </w:p>
    <w:p w14:paraId="48E4AA3B">
      <w:pPr>
        <w:bidi w:val="0"/>
      </w:pPr>
      <w:r>
        <w:t>简要介绍项目的起源、目标、规模和范围。</w:t>
      </w:r>
    </w:p>
    <w:p w14:paraId="68170AE1">
      <w:pPr>
        <w:pStyle w:val="2"/>
        <w:bidi w:val="0"/>
        <w:rPr>
          <w:rFonts w:hint="eastAsia" w:eastAsia="宋体"/>
          <w:lang w:val="en-US" w:eastAsia="zh-CN"/>
        </w:rPr>
      </w:pPr>
      <w:r>
        <w:rPr>
          <w:rFonts w:hint="default"/>
        </w:rPr>
        <w:t>需求分析</w:t>
      </w:r>
    </w:p>
    <w:p w14:paraId="7BDFC534">
      <w:pPr>
        <w:bidi w:val="0"/>
        <w:rPr>
          <w:rFonts w:hint="default"/>
        </w:rPr>
      </w:pPr>
      <w:r>
        <w:rPr>
          <w:rFonts w:hint="default"/>
        </w:rPr>
        <w:t>详细描述系统的需求，包括功能需求、性能需求、安全性需求等</w:t>
      </w:r>
    </w:p>
    <w:p w14:paraId="4BF5FB3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也可以将这些需求项单独到《XXX项目系统需求说明V1.0》，下图是内容的截图</w:t>
      </w:r>
    </w:p>
    <w:p w14:paraId="176CEB08"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drawing>
          <wp:inline distT="0" distB="0" distL="114300" distR="114300">
            <wp:extent cx="6101715" cy="846455"/>
            <wp:effectExtent l="0" t="0" r="9525" b="698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171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2ED9A">
      <w:pPr>
        <w:pStyle w:val="2"/>
        <w:bidi w:val="0"/>
        <w:rPr>
          <w:rFonts w:hint="default"/>
        </w:rPr>
      </w:pPr>
      <w:r>
        <w:rPr>
          <w:rFonts w:hint="default"/>
        </w:rPr>
        <w:t>系统架构</w:t>
      </w:r>
    </w:p>
    <w:p w14:paraId="5EAF0232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软件架构</w:t>
      </w:r>
    </w:p>
    <w:p w14:paraId="4D8B2817"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从软件角度展示软件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系统的整体架构</w:t>
      </w:r>
    </w:p>
    <w:p w14:paraId="01D895E2"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jc w:val="center"/>
      </w:pPr>
    </w:p>
    <w:p w14:paraId="411523D1"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jc w:val="center"/>
      </w:pPr>
      <w:r>
        <w:drawing>
          <wp:inline distT="0" distB="0" distL="114300" distR="114300">
            <wp:extent cx="6112510" cy="3674110"/>
            <wp:effectExtent l="0" t="0" r="13970" b="1397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8A91"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针对软件架构图对各个软件模块进行对应的说明</w:t>
      </w:r>
    </w:p>
    <w:p w14:paraId="69A32A79"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jc w:val="both"/>
        <w:rPr>
          <w:rFonts w:hint="eastAsia" w:eastAsia="宋体"/>
          <w:lang w:val="en-US" w:eastAsia="zh-CN"/>
        </w:rPr>
      </w:pPr>
    </w:p>
    <w:p w14:paraId="0D4ACD9E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逻辑视图</w:t>
      </w:r>
    </w:p>
    <w:p w14:paraId="7AA98560">
      <w:pPr>
        <w:pStyle w:val="4"/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着重考虑功能需求</w:t>
      </w:r>
    </w:p>
    <w:p w14:paraId="62809C66">
      <w:pPr>
        <w:pStyle w:val="4"/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系统应该向用户提供什么样的服务</w:t>
      </w:r>
    </w:p>
    <w:p w14:paraId="3BABCB08">
      <w:pPr>
        <w:pStyle w:val="4"/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关注点是行为或职责的划分</w:t>
      </w:r>
    </w:p>
    <w:p w14:paraId="1D399F83">
      <w:pPr>
        <w:pStyle w:val="4"/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关注用户可见的功能</w:t>
      </w:r>
    </w:p>
    <w:p w14:paraId="1758FA98">
      <w:pPr>
        <w:pStyle w:val="4"/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提供辅助功能模块</w:t>
      </w:r>
    </w:p>
    <w:p w14:paraId="6812D847">
      <w:pPr>
        <w:pStyle w:val="4"/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它们可能是逻辑层，功能模块和类</w:t>
      </w:r>
    </w:p>
    <w:p w14:paraId="1E9FCC36">
      <w:pPr>
        <w:pStyle w:val="4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通常使用 UML 类图、活动图等进行表达。</w:t>
      </w:r>
    </w:p>
    <w:p w14:paraId="0F95B4B4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开发视图</w:t>
      </w:r>
    </w:p>
    <w:p w14:paraId="564BBB46">
      <w:pPr>
        <w:pStyle w:val="4"/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default"/>
          <w:lang w:val="en-US" w:eastAsia="zh-CN"/>
        </w:rPr>
        <w:t>着重考虑开发期质量属性</w:t>
      </w:r>
      <w:r>
        <w:rPr>
          <w:rFonts w:hint="eastAsia"/>
          <w:lang w:val="en-US" w:eastAsia="zh-CN"/>
        </w:rPr>
        <w:t>，包括</w:t>
      </w:r>
    </w:p>
    <w:p w14:paraId="41DCAB19">
      <w:pPr>
        <w:pStyle w:val="4"/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可扩展性</w:t>
      </w:r>
    </w:p>
    <w:p w14:paraId="292F1355">
      <w:pPr>
        <w:pStyle w:val="4"/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可重用性</w:t>
      </w:r>
    </w:p>
    <w:p w14:paraId="58A7AF5C">
      <w:pPr>
        <w:pStyle w:val="4"/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可移植性</w:t>
      </w:r>
    </w:p>
    <w:p w14:paraId="51D84DB8">
      <w:pPr>
        <w:pStyle w:val="4"/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易理解性</w:t>
      </w:r>
    </w:p>
    <w:p w14:paraId="5948D818">
      <w:pPr>
        <w:pStyle w:val="4"/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易测试性</w:t>
      </w:r>
    </w:p>
    <w:p w14:paraId="7D6BFA28"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 w14:paraId="7C5C0CFF"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</w:t>
      </w:r>
      <w:r>
        <w:rPr>
          <w:rFonts w:hint="default"/>
          <w:lang w:val="en-US" w:eastAsia="zh-CN"/>
        </w:rPr>
        <w:t>关注软件模块实际组织方式</w:t>
      </w:r>
      <w:r>
        <w:rPr>
          <w:rFonts w:hint="eastAsia"/>
          <w:lang w:val="en-US" w:eastAsia="zh-CN"/>
        </w:rPr>
        <w:t>,包括：</w:t>
      </w:r>
    </w:p>
    <w:p w14:paraId="1C465D4C">
      <w:pPr>
        <w:pStyle w:val="4"/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源程序文件</w:t>
      </w:r>
    </w:p>
    <w:p w14:paraId="607685F8">
      <w:pPr>
        <w:pStyle w:val="4"/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配置文件</w:t>
      </w:r>
    </w:p>
    <w:p w14:paraId="34145238">
      <w:pPr>
        <w:pStyle w:val="4"/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源程序包</w:t>
      </w:r>
    </w:p>
    <w:p w14:paraId="20DCF39D">
      <w:pPr>
        <w:pStyle w:val="4"/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现成框架，类库</w:t>
      </w:r>
    </w:p>
    <w:p w14:paraId="4A579E27">
      <w:pPr>
        <w:pStyle w:val="4"/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提供中间件</w:t>
      </w:r>
    </w:p>
    <w:p w14:paraId="4285A9B4">
      <w:pPr>
        <w:pStyle w:val="4"/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编译后目标文件</w:t>
      </w:r>
    </w:p>
    <w:p w14:paraId="28B01B91">
      <w:pPr>
        <w:pStyle w:val="4"/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第三方库文件</w:t>
      </w:r>
    </w:p>
    <w:p w14:paraId="63B61990">
      <w:pPr>
        <w:pStyle w:val="4"/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逻辑层会映射到程序包</w:t>
      </w:r>
    </w:p>
    <w:p w14:paraId="52B98948">
      <w:pPr>
        <w:pStyle w:val="4"/>
        <w:widowControl w:val="0"/>
        <w:numPr>
          <w:numId w:val="0"/>
        </w:numPr>
        <w:adjustRightInd w:val="0"/>
        <w:snapToGrid w:val="0"/>
        <w:rPr>
          <w:rFonts w:hint="default"/>
          <w:lang w:val="en-US" w:eastAsia="zh-CN"/>
        </w:rPr>
      </w:pPr>
    </w:p>
    <w:p w14:paraId="4DB7ECD9">
      <w:pPr>
        <w:pStyle w:val="4"/>
        <w:widowControl w:val="0"/>
        <w:numPr>
          <w:numId w:val="0"/>
        </w:numPr>
        <w:adjustRightInd w:val="0"/>
        <w:snapToGrid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常用工具包括组件图和包图</w:t>
      </w:r>
    </w:p>
    <w:p w14:paraId="32CDF40C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数据视图</w:t>
      </w:r>
    </w:p>
    <w:p w14:paraId="1131F42D"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default"/>
          <w:lang w:val="en-US" w:eastAsia="zh-CN"/>
        </w:rPr>
        <w:t>着重考虑数据需求</w:t>
      </w:r>
    </w:p>
    <w:p w14:paraId="61492044"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</w:t>
      </w:r>
      <w:r>
        <w:rPr>
          <w:rFonts w:hint="default"/>
          <w:lang w:val="en-US" w:eastAsia="zh-CN"/>
        </w:rPr>
        <w:t>关注点</w:t>
      </w:r>
    </w:p>
    <w:p w14:paraId="077F0C23">
      <w:pPr>
        <w:pStyle w:val="4"/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持久化数据的存储方案</w:t>
      </w:r>
    </w:p>
    <w:p w14:paraId="1AC9956C">
      <w:pPr>
        <w:pStyle w:val="4"/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数据存储格式</w:t>
      </w:r>
    </w:p>
    <w:p w14:paraId="725EC2F0">
      <w:pPr>
        <w:pStyle w:val="4"/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数据传递</w:t>
      </w:r>
    </w:p>
    <w:p w14:paraId="28102101">
      <w:pPr>
        <w:pStyle w:val="4"/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数据复制</w:t>
      </w:r>
    </w:p>
    <w:p w14:paraId="597F92C3">
      <w:pPr>
        <w:pStyle w:val="4"/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数据同步</w:t>
      </w:r>
    </w:p>
    <w:p w14:paraId="7099773D"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 w14:paraId="418328F0"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</w:t>
      </w:r>
      <w:r>
        <w:rPr>
          <w:rFonts w:hint="default"/>
          <w:lang w:val="en-US" w:eastAsia="zh-CN"/>
        </w:rPr>
        <w:t>用E-R图和数据流图表示</w:t>
      </w:r>
    </w:p>
    <w:p w14:paraId="1C378F16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运行视图</w:t>
      </w:r>
    </w:p>
    <w:p w14:paraId="72A322D9">
      <w:pPr>
        <w:pStyle w:val="4"/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着重考虑运行期重量属性</w:t>
      </w:r>
      <w:bookmarkStart w:id="0" w:name="_GoBack"/>
      <w:bookmarkEnd w:id="0"/>
    </w:p>
    <w:p w14:paraId="7C5F197A">
      <w:pPr>
        <w:pStyle w:val="4"/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性能</w:t>
      </w:r>
    </w:p>
    <w:p w14:paraId="5CE10CF1">
      <w:pPr>
        <w:pStyle w:val="4"/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可伸缩性</w:t>
      </w:r>
    </w:p>
    <w:p w14:paraId="7AC57049">
      <w:pPr>
        <w:pStyle w:val="4"/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持续可用性</w:t>
      </w:r>
    </w:p>
    <w:p w14:paraId="1420E04B">
      <w:pPr>
        <w:pStyle w:val="4"/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安全性</w:t>
      </w:r>
    </w:p>
    <w:p w14:paraId="65862759">
      <w:pPr>
        <w:pStyle w:val="4"/>
        <w:numPr>
          <w:numId w:val="0"/>
        </w:numPr>
        <w:ind w:leftChars="0"/>
        <w:rPr>
          <w:rFonts w:hint="default"/>
          <w:lang w:val="en-US" w:eastAsia="zh-CN"/>
        </w:rPr>
      </w:pPr>
    </w:p>
    <w:p w14:paraId="0FE89729">
      <w:pPr>
        <w:pStyle w:val="4"/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关注点是系统的并发与同步问题</w:t>
      </w:r>
    </w:p>
    <w:p w14:paraId="195E56B7">
      <w:pPr>
        <w:pStyle w:val="4"/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关注进程，线程，对象等运行时概念</w:t>
      </w:r>
    </w:p>
    <w:p w14:paraId="75DE59D4">
      <w:pPr>
        <w:pStyle w:val="4"/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考虑并发，同步，通信等问题</w:t>
      </w:r>
    </w:p>
    <w:p w14:paraId="17461903">
      <w:pPr>
        <w:pStyle w:val="4"/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偏重程序包在编译时期的静态依赖关系</w:t>
      </w:r>
    </w:p>
    <w:p w14:paraId="147E27CC">
      <w:pPr>
        <w:pStyle w:val="4"/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解决运行时各单元的交互问题</w:t>
      </w:r>
    </w:p>
    <w:p w14:paraId="712F1D8B">
      <w:pPr>
        <w:pStyle w:val="4"/>
        <w:rPr>
          <w:rFonts w:hint="eastAsia"/>
          <w:lang w:val="en-US" w:eastAsia="zh-CN"/>
        </w:rPr>
      </w:pPr>
    </w:p>
    <w:p w14:paraId="7D7477C8">
      <w:pPr>
        <w:pStyle w:val="4"/>
        <w:rPr>
          <w:rFonts w:hint="default"/>
          <w:lang w:val="en-US" w:eastAsia="zh-CN"/>
        </w:rPr>
      </w:pPr>
    </w:p>
    <w:p w14:paraId="44D968FA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硬件架构</w:t>
      </w:r>
    </w:p>
    <w:p w14:paraId="4EA1302A"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从硬件的角度展示硬件系统的整体架构。</w:t>
      </w:r>
    </w:p>
    <w:p w14:paraId="3E0DC2CE">
      <w:pPr>
        <w:pStyle w:val="4"/>
        <w:ind w:left="0" w:leftChars="0" w:firstLine="0" w:firstLineChars="0"/>
        <w:jc w:val="center"/>
      </w:pPr>
      <w:r>
        <w:drawing>
          <wp:inline distT="0" distB="0" distL="114300" distR="114300">
            <wp:extent cx="3351530" cy="2244725"/>
            <wp:effectExtent l="0" t="0" r="1270" b="1079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5D3DA">
      <w:pPr>
        <w:pStyle w:val="4"/>
        <w:ind w:left="0" w:leftChars="0" w:firstLine="0" w:firstLineChars="0"/>
        <w:jc w:val="center"/>
      </w:pPr>
    </w:p>
    <w:p w14:paraId="3206C856">
      <w:pPr>
        <w:pStyle w:val="4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6117590" cy="3739515"/>
            <wp:effectExtent l="0" t="0" r="8890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EE78A">
      <w:pPr>
        <w:pStyle w:val="4"/>
        <w:ind w:left="0" w:leftChars="0" w:firstLine="0" w:firstLineChars="0"/>
        <w:rPr>
          <w:rFonts w:hint="eastAsia"/>
          <w:lang w:val="en-US" w:eastAsia="zh-CN"/>
        </w:rPr>
      </w:pPr>
    </w:p>
    <w:p w14:paraId="349F2D11"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针对硬件架构图对各个模块进行对应的说明</w:t>
      </w:r>
    </w:p>
    <w:p w14:paraId="6C4B7AEE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硬件相关模块说明</w:t>
      </w:r>
    </w:p>
    <w:p w14:paraId="7E3A21B3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包含模块的职责，输入和输出</w:t>
      </w:r>
    </w:p>
    <w:p w14:paraId="0C674984"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 w14:paraId="3E2234A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部署架构</w:t>
      </w:r>
    </w:p>
    <w:p w14:paraId="6E0212B9">
      <w:pPr>
        <w:bidi w:val="0"/>
        <w:rPr>
          <w:rFonts w:hint="default"/>
        </w:rPr>
      </w:pPr>
      <w:r>
        <w:rPr>
          <w:rFonts w:hint="default"/>
        </w:rPr>
        <w:t>说明系统的部署环境、部署步骤和配置。</w:t>
      </w:r>
    </w:p>
    <w:p w14:paraId="614C8367">
      <w:pPr>
        <w:pStyle w:val="4"/>
      </w:pPr>
      <w:r>
        <w:drawing>
          <wp:inline distT="0" distB="0" distL="114300" distR="114300">
            <wp:extent cx="5266690" cy="3978910"/>
            <wp:effectExtent l="0" t="0" r="6350" b="139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D56EE">
      <w:pPr>
        <w:pStyle w:val="4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针对软硬件模块在系统中的部署进行展示，并说明约束</w:t>
      </w:r>
    </w:p>
    <w:p w14:paraId="279B0175">
      <w:pPr>
        <w:pStyle w:val="4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需要包含自研和外购模块展示吧。</w:t>
      </w:r>
    </w:p>
    <w:p w14:paraId="1D54D2E4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实施约束说明</w:t>
      </w:r>
    </w:p>
    <w:p w14:paraId="3520161D">
      <w:pPr>
        <w:pStyle w:val="4"/>
        <w:rPr>
          <w:rFonts w:hint="default" w:eastAsia="宋体"/>
          <w:lang w:val="en-US" w:eastAsia="zh-CN"/>
        </w:rPr>
      </w:pPr>
    </w:p>
    <w:p w14:paraId="6713A267">
      <w:pPr>
        <w:rPr>
          <w:rFonts w:ascii="DFKai-SB" w:hAnsi="DFKai-SB" w:eastAsia="宋体"/>
          <w:sz w:val="28"/>
          <w:szCs w:val="28"/>
          <w:lang w:eastAsia="zh-CN"/>
        </w:rPr>
      </w:pPr>
    </w:p>
    <w:sectPr>
      <w:headerReference r:id="rId3" w:type="default"/>
      <w:footerReference r:id="rId4" w:type="default"/>
      <w:pgSz w:w="11906" w:h="16838"/>
      <w:pgMar w:top="1078" w:right="1134" w:bottom="1440" w:left="1134" w:header="539" w:footer="447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DFKai-SB">
    <w:altName w:val="Microsoft JhengHei Light"/>
    <w:panose1 w:val="03000509000000000000"/>
    <w:charset w:val="88"/>
    <w:family w:val="script"/>
    <w:pitch w:val="default"/>
    <w:sig w:usb0="00000000" w:usb1="00000000" w:usb2="00000016" w:usb3="00000000" w:csb0="00100001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92466B">
    <w:pPr>
      <w:pStyle w:val="16"/>
      <w:rPr>
        <w:rFonts w:eastAsia="宋体"/>
        <w:lang w:eastAsia="zh-CN"/>
      </w:rPr>
    </w:pPr>
    <w:r>
      <w:rPr>
        <w:rFonts w:eastAsia="PMingLiU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103505</wp:posOffset>
              </wp:positionV>
              <wp:extent cx="6096000" cy="0"/>
              <wp:effectExtent l="9525" t="17780" r="9525" b="10795"/>
              <wp:wrapNone/>
              <wp:docPr id="3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flip:y;margin-left:0pt;margin-top:8.15pt;height:0pt;width:480pt;z-index:251660288;mso-width-relative:page;mso-height-relative:page;" filled="f" stroked="t" coordsize="21600,21600" o:allowincell="f" o:gfxdata="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vX&#10;+sLUAAAABgEAAA8AAAAAAAAAAQAgAAAAIgAAAGRycy9kb3ducmV2LnhtbFBLAQIUABQAAAAIAIdO&#10;4kCQ1DGm7gEAAPoDAAAOAAAAAAAAAAEAIAAAACMBAABkcnMvZTJvRG9jLnhtbFBLBQYAAAAABgAG&#10;AFkBAACDBQAAAAA=&#10;">
              <v:fill on="f" focussize="0,0"/>
              <v:stroke weight="1.5pt" color="#FF0000" joinstyle="round" startarrowwidth="narrow" startarrowlength="short" endarrowwidth="narrow" endarrowlength="short"/>
              <v:imagedata o:title=""/>
              <o:lock v:ext="edit" aspectratio="f"/>
            </v:line>
          </w:pict>
        </mc:Fallback>
      </mc:AlternateContent>
    </w:r>
  </w:p>
  <w:p w14:paraId="44E93585">
    <w:pPr>
      <w:pStyle w:val="16"/>
      <w:rPr>
        <w:rFonts w:eastAsia="宋体"/>
        <w:lang w:eastAsia="zh-CN"/>
      </w:rPr>
    </w:pPr>
    <w:r>
      <w:rPr>
        <w:rFonts w:eastAsia="PMingLiU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4752340</wp:posOffset>
              </wp:positionH>
              <wp:positionV relativeFrom="paragraph">
                <wp:posOffset>13335</wp:posOffset>
              </wp:positionV>
              <wp:extent cx="1417955" cy="224155"/>
              <wp:effectExtent l="0" t="3810" r="1905" b="635"/>
              <wp:wrapNone/>
              <wp:docPr id="2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17955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A88989">
                          <w:pPr>
                            <w:jc w:val="center"/>
                            <w:rPr>
                              <w:rFonts w:ascii="Comic Sans MS" w:hAnsi="Comic Sans MS" w:eastAsia="宋体"/>
                              <w:smallCaps/>
                              <w:lang w:eastAsia="zh-CN"/>
                            </w:rPr>
                          </w:pPr>
                          <w:r>
                            <w:rPr>
                              <w:rFonts w:ascii="Comic Sans MS" w:hAnsi="Comic Sans MS"/>
                              <w:smallCaps/>
                            </w:rPr>
                            <w:t>R &amp; D Departmen</w:t>
                          </w:r>
                          <w:r>
                            <w:rPr>
                              <w:rFonts w:hint="eastAsia" w:ascii="Comic Sans MS" w:hAnsi="Comic Sans MS" w:eastAsia="宋体"/>
                              <w:smallCaps/>
                              <w:lang w:eastAsia="zh-CN"/>
                            </w:rPr>
                            <w:t>t</w:t>
                          </w:r>
                        </w:p>
                        <w:p w14:paraId="7C2EE067">
                          <w:pPr>
                            <w:rPr>
                              <w:rFonts w:ascii="Comic Sans MS" w:hAnsi="Comic Sans MS" w:eastAsia="宋体"/>
                              <w:i/>
                              <w:smallCaps/>
                              <w:color w:val="000080"/>
                              <w:lang w:eastAsia="zh-CN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" o:spid="_x0000_s1026" o:spt="1" style="position:absolute;left:0pt;margin-left:374.2pt;margin-top:1.05pt;height:17.65pt;width:111.65pt;z-index:251660288;mso-width-relative:page;mso-height-relative:page;" filled="f" stroked="f" coordsize="21600,21600" o:gfxdata="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69bifNcAAAAIAQAADwAAAAAAAAABACAAAAAiAAAAZHJzL2Rvd25yZXYu&#10;eG1sUEsBAhQAFAAAAAgAh07iQE49SQ/8AQAACwQAAA4AAAAAAAAAAQAgAAAAJgEAAGRycy9lMm9E&#10;b2MueG1sUEsFBgAAAAAGAAYAWQEAAJQFAAAAAA==&#10;">
              <v:fill on="f" focussize="0,0"/>
              <v:stroke on="f"/>
              <v:imagedata o:title=""/>
              <o:lock v:ext="edit" aspectratio="f"/>
              <v:textbox inset="1pt,1pt,1pt,1pt">
                <w:txbxContent>
                  <w:p w14:paraId="4CA88989">
                    <w:pPr>
                      <w:jc w:val="center"/>
                      <w:rPr>
                        <w:rFonts w:ascii="Comic Sans MS" w:hAnsi="Comic Sans MS" w:eastAsia="宋体"/>
                        <w:smallCaps/>
                        <w:lang w:eastAsia="zh-CN"/>
                      </w:rPr>
                    </w:pPr>
                    <w:r>
                      <w:rPr>
                        <w:rFonts w:ascii="Comic Sans MS" w:hAnsi="Comic Sans MS"/>
                        <w:smallCaps/>
                      </w:rPr>
                      <w:t>R &amp; D Departmen</w:t>
                    </w:r>
                    <w:r>
                      <w:rPr>
                        <w:rFonts w:hint="eastAsia" w:ascii="Comic Sans MS" w:hAnsi="Comic Sans MS" w:eastAsia="宋体"/>
                        <w:smallCaps/>
                        <w:lang w:eastAsia="zh-CN"/>
                      </w:rPr>
                      <w:t>t</w:t>
                    </w:r>
                  </w:p>
                  <w:p w14:paraId="7C2EE067">
                    <w:pPr>
                      <w:rPr>
                        <w:rFonts w:ascii="Comic Sans MS" w:hAnsi="Comic Sans MS" w:eastAsia="宋体"/>
                        <w:i/>
                        <w:smallCaps/>
                        <w:color w:val="000080"/>
                        <w:lang w:eastAsia="zh-CN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lang w:eastAsia="zh-CN"/>
      </w:rPr>
      <w:drawing>
        <wp:inline distT="0" distB="0" distL="0" distR="0">
          <wp:extent cx="1819275" cy="419100"/>
          <wp:effectExtent l="19050" t="0" r="9525" b="0"/>
          <wp:docPr id="1" name="图片 1" descr="acrovew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acrovew-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9275" cy="419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 w:eastAsia="宋体"/>
        <w:lang w:eastAsia="zh-CN"/>
      </w:rPr>
      <w:t xml:space="preserve">              </w:t>
    </w:r>
    <w:r>
      <w:rPr>
        <w:rFonts w:hint="eastAsia" w:ascii="Comic Sans MS" w:hAnsi="Comic Sans MS" w:eastAsia="宋体"/>
        <w:lang w:eastAsia="zh-CN"/>
      </w:rPr>
      <w:t xml:space="preserve">                   </w:t>
    </w:r>
    <w:r>
      <w:rPr>
        <w:rFonts w:hint="eastAsia" w:ascii="Comic Sans MS" w:hAnsi="Comic Sans MS" w:eastAsia="宋体"/>
        <w:smallCaps/>
        <w:sz w:val="24"/>
        <w:lang w:eastAsia="zh-CN"/>
      </w:rPr>
      <w:t>Document number: A8X00-001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1FD686">
    <w:pPr>
      <w:pStyle w:val="17"/>
      <w:tabs>
        <w:tab w:val="right" w:pos="9600"/>
        <w:tab w:val="right" w:pos="9900"/>
        <w:tab w:val="clear" w:pos="4153"/>
        <w:tab w:val="clear" w:pos="8306"/>
      </w:tabs>
      <w:rPr>
        <w:rFonts w:ascii="Comic Sans MS" w:hAnsi="Comic Sans MS"/>
        <w:smallCaps/>
        <w:color w:val="000080"/>
        <w:sz w:val="22"/>
      </w:rPr>
    </w:pPr>
    <w:r>
      <w:rPr>
        <w:rFonts w:ascii="Comic Sans MS" w:hAnsi="Comic Sans MS"/>
        <w:smallCaps/>
        <w:color w:val="000080"/>
        <w:sz w:val="22"/>
      </w:rPr>
      <w:t>Model</w:t>
    </w:r>
    <w:r>
      <w:rPr>
        <w:rFonts w:hint="eastAsia" w:ascii="Comic Sans MS" w:hAnsi="Comic Sans MS" w:eastAsia="宋体"/>
        <w:smallCaps/>
        <w:color w:val="000080"/>
        <w:sz w:val="22"/>
        <w:lang w:eastAsia="zh-CN"/>
      </w:rPr>
      <w:t xml:space="preserve"> ap8x000</w:t>
    </w:r>
    <w:r>
      <w:rPr>
        <w:rFonts w:ascii="Comic Sans MS" w:hAnsi="Comic Sans MS"/>
        <w:smallCaps/>
        <w:color w:val="000080"/>
        <w:sz w:val="22"/>
      </w:rPr>
      <w:t xml:space="preserve"> Series Hardware Document</w:t>
    </w:r>
    <w:r>
      <w:rPr>
        <w:rFonts w:ascii="Comic Sans MS" w:hAnsi="Comic Sans MS"/>
        <w:smallCaps/>
        <w:color w:val="000080"/>
        <w:sz w:val="22"/>
      </w:rPr>
      <w:tab/>
    </w:r>
    <w:r>
      <w:rPr>
        <w:rFonts w:ascii="Comic Sans MS" w:hAnsi="Comic Sans MS"/>
        <w:smallCaps/>
        <w:color w:val="000080"/>
        <w:sz w:val="22"/>
      </w:rPr>
      <w:fldChar w:fldCharType="begin"/>
    </w:r>
    <w:r>
      <w:rPr>
        <w:rFonts w:ascii="Comic Sans MS" w:hAnsi="Comic Sans MS"/>
        <w:smallCaps/>
        <w:color w:val="000080"/>
        <w:sz w:val="22"/>
      </w:rPr>
      <w:instrText xml:space="preserve"> PAGE \* Arabic \* MERGEFORMAT </w:instrText>
    </w:r>
    <w:r>
      <w:rPr>
        <w:rFonts w:ascii="Comic Sans MS" w:hAnsi="Comic Sans MS"/>
        <w:smallCaps/>
        <w:color w:val="000080"/>
        <w:sz w:val="22"/>
      </w:rPr>
      <w:fldChar w:fldCharType="separate"/>
    </w:r>
    <w:r>
      <w:rPr>
        <w:rFonts w:ascii="Comic Sans MS" w:hAnsi="Comic Sans MS"/>
        <w:smallCaps/>
        <w:color w:val="000080"/>
        <w:sz w:val="22"/>
      </w:rPr>
      <w:t>1</w:t>
    </w:r>
    <w:r>
      <w:rPr>
        <w:rFonts w:ascii="Comic Sans MS" w:hAnsi="Comic Sans MS"/>
        <w:smallCaps/>
        <w:color w:val="000080"/>
        <w:sz w:val="22"/>
      </w:rPr>
      <w:fldChar w:fldCharType="end"/>
    </w:r>
    <w:r>
      <w:rPr>
        <w:rFonts w:ascii="Comic Sans MS" w:hAnsi="Comic Sans MS"/>
        <w:smallCaps/>
        <w:color w:val="000080"/>
        <w:sz w:val="22"/>
      </w:rPr>
      <w:t xml:space="preserve"> of </w:t>
    </w:r>
    <w:r>
      <w:fldChar w:fldCharType="begin"/>
    </w:r>
    <w:r>
      <w:instrText xml:space="preserve"> NUMPAGES  \* MERGEFORMAT </w:instrText>
    </w:r>
    <w:r>
      <w:fldChar w:fldCharType="separate"/>
    </w:r>
    <w:r>
      <w:rPr>
        <w:rFonts w:ascii="Comic Sans MS" w:hAnsi="Comic Sans MS"/>
        <w:smallCaps/>
        <w:color w:val="000080"/>
        <w:sz w:val="22"/>
      </w:rPr>
      <w:t>2</w:t>
    </w:r>
    <w:r>
      <w:rPr>
        <w:rFonts w:ascii="Comic Sans MS" w:hAnsi="Comic Sans MS"/>
        <w:smallCaps/>
        <w:color w:val="000080"/>
        <w:sz w:val="22"/>
      </w:rPr>
      <w:fldChar w:fldCharType="end"/>
    </w:r>
  </w:p>
  <w:p w14:paraId="08AF3A8C">
    <w:pPr>
      <w:pStyle w:val="17"/>
    </w:pPr>
    <w:r>
      <w:rPr>
        <w:rFonts w:ascii="Comic Sans MS" w:hAnsi="Comic Sans MS"/>
        <w:smallCaps/>
        <w:color w:val="000080"/>
        <w:sz w:val="22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15240</wp:posOffset>
              </wp:positionV>
              <wp:extent cx="6096000" cy="0"/>
              <wp:effectExtent l="9525" t="15240" r="9525" b="13335"/>
              <wp:wrapNone/>
              <wp:docPr id="4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0pt;margin-top:1.2pt;height:0pt;width:480pt;z-index:251659264;mso-width-relative:page;mso-height-relative:page;" filled="f" stroked="t" coordsize="21600,21600" o:allowincell="f" o:gfxdata="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AwNidMAAAAE&#10;AQAADwAAAAAAAAABACAAAAAiAAAAZHJzL2Rvd25yZXYueG1sUEsBAhQAFAAAAAgAh07iQM+ZmkXo&#10;AQAA8AMAAA4AAAAAAAAAAQAgAAAAIgEAAGRycy9lMm9Eb2MueG1sUEsFBgAAAAAGAAYAWQEAAHwF&#10;AAAAAA==&#10;">
              <v:fill on="f" focussize="0,0"/>
              <v:stroke weight="1.5pt" color="#FF0000" joinstyle="round" startarrowwidth="narrow" startarrowlength="short" endarrowwidth="narrow" endarrowlength="short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03BB97"/>
    <w:multiLevelType w:val="singleLevel"/>
    <w:tmpl w:val="9303BB97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DD983B7"/>
    <w:multiLevelType w:val="singleLevel"/>
    <w:tmpl w:val="CDD983B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0000006"/>
    <w:multiLevelType w:val="multilevel"/>
    <w:tmpl w:val="000000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0FF14950"/>
    <w:multiLevelType w:val="singleLevel"/>
    <w:tmpl w:val="0FF14950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13A5D97A"/>
    <w:multiLevelType w:val="singleLevel"/>
    <w:tmpl w:val="13A5D97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4D305E8"/>
    <w:multiLevelType w:val="multilevel"/>
    <w:tmpl w:val="14D305E8"/>
    <w:lvl w:ilvl="0" w:tentative="0">
      <w:start w:val="1"/>
      <w:numFmt w:val="bullet"/>
      <w:pStyle w:val="7"/>
      <w:lvlText w:val=""/>
      <w:lvlJc w:val="left"/>
      <w:pPr>
        <w:tabs>
          <w:tab w:val="left" w:pos="1134"/>
        </w:tabs>
        <w:ind w:left="1134" w:hanging="567"/>
      </w:pPr>
      <w:rPr>
        <w:rFonts w:hint="default" w:ascii="Webdings" w:hAnsi="Webdings" w:eastAsia="PMingLiU" w:cs="Times New Roman"/>
        <w:b w:val="0"/>
        <w:i w:val="0"/>
        <w:color w:val="808000"/>
        <w:sz w:val="28"/>
      </w:rPr>
    </w:lvl>
    <w:lvl w:ilvl="1" w:tentative="0">
      <w:start w:val="1"/>
      <w:numFmt w:val="bullet"/>
      <w:lvlText w:val=""/>
      <w:lvlJc w:val="left"/>
      <w:pPr>
        <w:tabs>
          <w:tab w:val="left" w:pos="960"/>
        </w:tabs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40"/>
        </w:tabs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920"/>
        </w:tabs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80"/>
        </w:tabs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20"/>
        </w:tabs>
        <w:ind w:left="4320" w:hanging="480"/>
      </w:pPr>
      <w:rPr>
        <w:rFonts w:hint="default" w:ascii="Wingdings" w:hAnsi="Wingdings"/>
      </w:rPr>
    </w:lvl>
  </w:abstractNum>
  <w:abstractNum w:abstractNumId="6">
    <w:nsid w:val="17653B1F"/>
    <w:multiLevelType w:val="singleLevel"/>
    <w:tmpl w:val="17653B1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337F46AC"/>
    <w:multiLevelType w:val="multilevel"/>
    <w:tmpl w:val="337F46AC"/>
    <w:lvl w:ilvl="0" w:tentative="0">
      <w:start w:val="1"/>
      <w:numFmt w:val="decimal"/>
      <w:lvlText w:val="%1."/>
      <w:lvlJc w:val="left"/>
      <w:pPr>
        <w:tabs>
          <w:tab w:val="left" w:pos="680"/>
        </w:tabs>
        <w:ind w:left="680" w:hanging="680"/>
      </w:pPr>
      <w:rPr>
        <w:rFonts w:hint="default" w:ascii="Lucida Sans Unicode" w:hAnsi="Lucida Sans Unicode"/>
        <w:b w:val="0"/>
        <w:i w:val="0"/>
        <w:sz w:val="36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851"/>
        </w:tabs>
        <w:ind w:left="851" w:hanging="851"/>
      </w:pPr>
      <w:rPr>
        <w:rFonts w:hint="eastAsia"/>
        <w:smallCaps w:val="0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1080"/>
        </w:tabs>
        <w:ind w:left="1021" w:hanging="1021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8">
    <w:nsid w:val="6916264F"/>
    <w:multiLevelType w:val="singleLevel"/>
    <w:tmpl w:val="6916264F"/>
    <w:lvl w:ilvl="0" w:tentative="0">
      <w:start w:val="3"/>
      <w:numFmt w:val="upperLetter"/>
      <w:lvlText w:val="%1."/>
      <w:lvlJc w:val="left"/>
      <w:pPr>
        <w:tabs>
          <w:tab w:val="left" w:pos="312"/>
        </w:tabs>
      </w:pPr>
    </w:lvl>
  </w:abstractNum>
  <w:abstractNum w:abstractNumId="9">
    <w:nsid w:val="796A2C7C"/>
    <w:multiLevelType w:val="multilevel"/>
    <w:tmpl w:val="796A2C7C"/>
    <w:lvl w:ilvl="0" w:tentative="0">
      <w:start w:val="1"/>
      <w:numFmt w:val="bullet"/>
      <w:pStyle w:val="6"/>
      <w:lvlText w:val="●"/>
      <w:lvlJc w:val="left"/>
      <w:pPr>
        <w:tabs>
          <w:tab w:val="left" w:pos="567"/>
        </w:tabs>
        <w:ind w:left="567" w:hanging="454"/>
      </w:pPr>
      <w:rPr>
        <w:rFonts w:hint="default" w:ascii="Times New Roman" w:hAnsi="Times New Roman" w:cs="Times New Roman"/>
        <w:color w:val="FF0000"/>
      </w:rPr>
    </w:lvl>
    <w:lvl w:ilvl="1" w:tentative="0">
      <w:start w:val="1"/>
      <w:numFmt w:val="bullet"/>
      <w:lvlText w:val=""/>
      <w:lvlJc w:val="left"/>
      <w:pPr>
        <w:tabs>
          <w:tab w:val="left" w:pos="960"/>
        </w:tabs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40"/>
        </w:tabs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920"/>
        </w:tabs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80"/>
        </w:tabs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20"/>
        </w:tabs>
        <w:ind w:left="4320" w:hanging="480"/>
      </w:pPr>
      <w:rPr>
        <w:rFonts w:hint="default" w:ascii="Wingdings" w:hAnsi="Wingdings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8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1F94469D"/>
    <w:rsid w:val="0000329B"/>
    <w:rsid w:val="00006F48"/>
    <w:rsid w:val="00016730"/>
    <w:rsid w:val="00023D50"/>
    <w:rsid w:val="00034582"/>
    <w:rsid w:val="00052D16"/>
    <w:rsid w:val="00065AF1"/>
    <w:rsid w:val="0008646A"/>
    <w:rsid w:val="00092F74"/>
    <w:rsid w:val="00095FD2"/>
    <w:rsid w:val="00107ED3"/>
    <w:rsid w:val="00120A8E"/>
    <w:rsid w:val="00162A42"/>
    <w:rsid w:val="001676DE"/>
    <w:rsid w:val="00180AFE"/>
    <w:rsid w:val="001814AB"/>
    <w:rsid w:val="00186C82"/>
    <w:rsid w:val="00192ED5"/>
    <w:rsid w:val="001A0B22"/>
    <w:rsid w:val="001B327D"/>
    <w:rsid w:val="001C5F1B"/>
    <w:rsid w:val="001D0C75"/>
    <w:rsid w:val="00210884"/>
    <w:rsid w:val="00215D3C"/>
    <w:rsid w:val="00225871"/>
    <w:rsid w:val="0023112B"/>
    <w:rsid w:val="0024595F"/>
    <w:rsid w:val="002A0856"/>
    <w:rsid w:val="002A3600"/>
    <w:rsid w:val="002C2FBF"/>
    <w:rsid w:val="002C3523"/>
    <w:rsid w:val="002D22D3"/>
    <w:rsid w:val="002D6CCB"/>
    <w:rsid w:val="002E3DFD"/>
    <w:rsid w:val="00302466"/>
    <w:rsid w:val="003158DD"/>
    <w:rsid w:val="00316D0B"/>
    <w:rsid w:val="003531E9"/>
    <w:rsid w:val="003540CB"/>
    <w:rsid w:val="00380F1B"/>
    <w:rsid w:val="00391178"/>
    <w:rsid w:val="00396149"/>
    <w:rsid w:val="003A448F"/>
    <w:rsid w:val="003B4E72"/>
    <w:rsid w:val="003E20A7"/>
    <w:rsid w:val="003F457D"/>
    <w:rsid w:val="00403C84"/>
    <w:rsid w:val="00405A6C"/>
    <w:rsid w:val="00422849"/>
    <w:rsid w:val="004268C7"/>
    <w:rsid w:val="00442A99"/>
    <w:rsid w:val="00444B7F"/>
    <w:rsid w:val="00446784"/>
    <w:rsid w:val="00447753"/>
    <w:rsid w:val="004524FA"/>
    <w:rsid w:val="00465EAF"/>
    <w:rsid w:val="00481812"/>
    <w:rsid w:val="004829F8"/>
    <w:rsid w:val="004B71E7"/>
    <w:rsid w:val="004C029A"/>
    <w:rsid w:val="004D56DB"/>
    <w:rsid w:val="004E47F1"/>
    <w:rsid w:val="004F6DEE"/>
    <w:rsid w:val="004F7FC2"/>
    <w:rsid w:val="005040D9"/>
    <w:rsid w:val="005100B6"/>
    <w:rsid w:val="00537D6A"/>
    <w:rsid w:val="0054656D"/>
    <w:rsid w:val="00592086"/>
    <w:rsid w:val="005A6E56"/>
    <w:rsid w:val="005B2907"/>
    <w:rsid w:val="005B30E6"/>
    <w:rsid w:val="005B5145"/>
    <w:rsid w:val="005B5699"/>
    <w:rsid w:val="005E0E07"/>
    <w:rsid w:val="005F1F16"/>
    <w:rsid w:val="006020DB"/>
    <w:rsid w:val="00602451"/>
    <w:rsid w:val="00607F06"/>
    <w:rsid w:val="00637801"/>
    <w:rsid w:val="00644DB1"/>
    <w:rsid w:val="006524F7"/>
    <w:rsid w:val="0067126F"/>
    <w:rsid w:val="006755A8"/>
    <w:rsid w:val="006A1343"/>
    <w:rsid w:val="006A3DCF"/>
    <w:rsid w:val="006B3855"/>
    <w:rsid w:val="006D2D75"/>
    <w:rsid w:val="00713269"/>
    <w:rsid w:val="00726C49"/>
    <w:rsid w:val="0073213B"/>
    <w:rsid w:val="00745457"/>
    <w:rsid w:val="007466CD"/>
    <w:rsid w:val="00757D5B"/>
    <w:rsid w:val="00762502"/>
    <w:rsid w:val="007847DC"/>
    <w:rsid w:val="00792BFA"/>
    <w:rsid w:val="00793382"/>
    <w:rsid w:val="007960A4"/>
    <w:rsid w:val="007B28DE"/>
    <w:rsid w:val="007D0576"/>
    <w:rsid w:val="00801290"/>
    <w:rsid w:val="008531EC"/>
    <w:rsid w:val="00883CD4"/>
    <w:rsid w:val="008A4892"/>
    <w:rsid w:val="008B33B2"/>
    <w:rsid w:val="008B5332"/>
    <w:rsid w:val="008C41C3"/>
    <w:rsid w:val="008C6F04"/>
    <w:rsid w:val="008D6C26"/>
    <w:rsid w:val="00900CC3"/>
    <w:rsid w:val="009021D9"/>
    <w:rsid w:val="00921DC2"/>
    <w:rsid w:val="009222A5"/>
    <w:rsid w:val="00925AC6"/>
    <w:rsid w:val="00930EE2"/>
    <w:rsid w:val="00981D85"/>
    <w:rsid w:val="0099650C"/>
    <w:rsid w:val="009A2368"/>
    <w:rsid w:val="009C71D2"/>
    <w:rsid w:val="009D01BE"/>
    <w:rsid w:val="009E2A55"/>
    <w:rsid w:val="009E2CC9"/>
    <w:rsid w:val="009E51CD"/>
    <w:rsid w:val="009F57B8"/>
    <w:rsid w:val="00A00725"/>
    <w:rsid w:val="00A141D7"/>
    <w:rsid w:val="00A17C0D"/>
    <w:rsid w:val="00A20547"/>
    <w:rsid w:val="00A3258A"/>
    <w:rsid w:val="00A41B5A"/>
    <w:rsid w:val="00A51481"/>
    <w:rsid w:val="00A52193"/>
    <w:rsid w:val="00A556DF"/>
    <w:rsid w:val="00A57F7B"/>
    <w:rsid w:val="00A669DA"/>
    <w:rsid w:val="00A7780E"/>
    <w:rsid w:val="00A90194"/>
    <w:rsid w:val="00AB0690"/>
    <w:rsid w:val="00AD79EC"/>
    <w:rsid w:val="00AE38B4"/>
    <w:rsid w:val="00B11301"/>
    <w:rsid w:val="00B16850"/>
    <w:rsid w:val="00B259D0"/>
    <w:rsid w:val="00B47180"/>
    <w:rsid w:val="00B47EAF"/>
    <w:rsid w:val="00B5373F"/>
    <w:rsid w:val="00B84302"/>
    <w:rsid w:val="00BA18F7"/>
    <w:rsid w:val="00BA6C9B"/>
    <w:rsid w:val="00BD263F"/>
    <w:rsid w:val="00C07BCC"/>
    <w:rsid w:val="00C10466"/>
    <w:rsid w:val="00C57A28"/>
    <w:rsid w:val="00C7030A"/>
    <w:rsid w:val="00C85784"/>
    <w:rsid w:val="00CB6351"/>
    <w:rsid w:val="00CB7B03"/>
    <w:rsid w:val="00CC76E5"/>
    <w:rsid w:val="00CC78D8"/>
    <w:rsid w:val="00CD7FE1"/>
    <w:rsid w:val="00CE11A4"/>
    <w:rsid w:val="00CF1E74"/>
    <w:rsid w:val="00D14E7E"/>
    <w:rsid w:val="00D26A9C"/>
    <w:rsid w:val="00D43FFF"/>
    <w:rsid w:val="00D47A11"/>
    <w:rsid w:val="00D65D47"/>
    <w:rsid w:val="00D74FC4"/>
    <w:rsid w:val="00D92440"/>
    <w:rsid w:val="00D92811"/>
    <w:rsid w:val="00D96BC5"/>
    <w:rsid w:val="00DA3315"/>
    <w:rsid w:val="00DA5562"/>
    <w:rsid w:val="00DC7BF5"/>
    <w:rsid w:val="00E22C90"/>
    <w:rsid w:val="00E4582D"/>
    <w:rsid w:val="00E76B3E"/>
    <w:rsid w:val="00E917FD"/>
    <w:rsid w:val="00EA6DA4"/>
    <w:rsid w:val="00EB09F9"/>
    <w:rsid w:val="00EB7620"/>
    <w:rsid w:val="00EB7B56"/>
    <w:rsid w:val="00EC3C69"/>
    <w:rsid w:val="00ED03CE"/>
    <w:rsid w:val="00F12516"/>
    <w:rsid w:val="00F24E17"/>
    <w:rsid w:val="00F46F86"/>
    <w:rsid w:val="00F64BBA"/>
    <w:rsid w:val="00F81B53"/>
    <w:rsid w:val="00F85C72"/>
    <w:rsid w:val="00FB4612"/>
    <w:rsid w:val="00FC66A7"/>
    <w:rsid w:val="00FF5B66"/>
    <w:rsid w:val="00FF6508"/>
    <w:rsid w:val="0B91608F"/>
    <w:rsid w:val="109951E3"/>
    <w:rsid w:val="14956609"/>
    <w:rsid w:val="1F94469D"/>
    <w:rsid w:val="1FE43FA1"/>
    <w:rsid w:val="33955886"/>
    <w:rsid w:val="36723E5B"/>
    <w:rsid w:val="3BB07701"/>
    <w:rsid w:val="3C8B3CCA"/>
    <w:rsid w:val="4B16705D"/>
    <w:rsid w:val="4BEB208F"/>
    <w:rsid w:val="52120376"/>
    <w:rsid w:val="576511D6"/>
    <w:rsid w:val="5E1C257C"/>
    <w:rsid w:val="5E6E102A"/>
    <w:rsid w:val="626F35C2"/>
    <w:rsid w:val="65CA214F"/>
    <w:rsid w:val="66E96127"/>
    <w:rsid w:val="695232F6"/>
    <w:rsid w:val="6A3916D5"/>
    <w:rsid w:val="7D34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adjustRightInd w:val="0"/>
      <w:snapToGrid w:val="0"/>
    </w:pPr>
    <w:rPr>
      <w:rFonts w:ascii="Times New Roman" w:hAnsi="Times New Roman" w:eastAsia="DFKai-SB" w:cs="Times New Roman"/>
      <w:kern w:val="2"/>
      <w:sz w:val="24"/>
      <w:lang w:val="en-US" w:eastAsia="zh-TW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240"/>
      <w:outlineLvl w:val="0"/>
    </w:pPr>
    <w:rPr>
      <w:rFonts w:ascii="Lucida Sans Unicode" w:hAnsi="Lucida Sans Unicode"/>
      <w:b/>
      <w:color w:val="0000FF"/>
      <w:kern w:val="52"/>
      <w:sz w:val="32"/>
    </w:rPr>
  </w:style>
  <w:style w:type="paragraph" w:styleId="3">
    <w:name w:val="heading 2"/>
    <w:basedOn w:val="1"/>
    <w:next w:val="4"/>
    <w:qFormat/>
    <w:uiPriority w:val="0"/>
    <w:pPr>
      <w:keepNext/>
      <w:numPr>
        <w:ilvl w:val="1"/>
        <w:numId w:val="1"/>
      </w:numPr>
      <w:tabs>
        <w:tab w:val="clear" w:pos="851"/>
      </w:tabs>
      <w:spacing w:before="240" w:after="120" w:line="240" w:lineRule="atLeast"/>
      <w:ind w:left="1051" w:leftChars="200"/>
      <w:outlineLvl w:val="1"/>
    </w:pPr>
    <w:rPr>
      <w:rFonts w:ascii="Lucida Sans Unicode" w:hAnsi="Lucida Sans Unicode"/>
      <w:smallCaps/>
      <w:color w:val="008000"/>
      <w:sz w:val="32"/>
    </w:rPr>
  </w:style>
  <w:style w:type="paragraph" w:styleId="5">
    <w:name w:val="heading 3"/>
    <w:basedOn w:val="1"/>
    <w:next w:val="4"/>
    <w:qFormat/>
    <w:uiPriority w:val="0"/>
    <w:pPr>
      <w:keepNext/>
      <w:numPr>
        <w:ilvl w:val="2"/>
        <w:numId w:val="1"/>
      </w:numPr>
      <w:spacing w:before="120" w:after="120" w:line="240" w:lineRule="atLeast"/>
      <w:ind w:left="1421" w:leftChars="400"/>
      <w:outlineLvl w:val="2"/>
    </w:pPr>
    <w:rPr>
      <w:rFonts w:ascii="Lucida Sans Unicode" w:hAnsi="Lucida Sans Unicode"/>
      <w:color w:val="000080"/>
      <w:sz w:val="28"/>
    </w:rPr>
  </w:style>
  <w:style w:type="paragraph" w:styleId="6">
    <w:name w:val="heading 4"/>
    <w:basedOn w:val="1"/>
    <w:next w:val="1"/>
    <w:qFormat/>
    <w:uiPriority w:val="0"/>
    <w:pPr>
      <w:keepNext/>
      <w:numPr>
        <w:ilvl w:val="0"/>
        <w:numId w:val="2"/>
      </w:numPr>
      <w:tabs>
        <w:tab w:val="clear" w:pos="567"/>
      </w:tabs>
      <w:spacing w:beforeLines="50" w:line="240" w:lineRule="atLeast"/>
      <w:ind w:left="600" w:leftChars="600" w:firstLine="0"/>
      <w:outlineLvl w:val="3"/>
    </w:pPr>
    <w:rPr>
      <w:rFonts w:ascii="Lucida Sans Unicode" w:hAnsi="Lucida Sans Unicode"/>
      <w:color w:val="000080"/>
      <w:sz w:val="28"/>
      <w:szCs w:val="36"/>
    </w:rPr>
  </w:style>
  <w:style w:type="paragraph" w:styleId="7">
    <w:name w:val="heading 5"/>
    <w:basedOn w:val="1"/>
    <w:next w:val="1"/>
    <w:qFormat/>
    <w:uiPriority w:val="0"/>
    <w:pPr>
      <w:keepNext/>
      <w:numPr>
        <w:ilvl w:val="0"/>
        <w:numId w:val="3"/>
      </w:numPr>
      <w:spacing w:beforeLines="50" w:afterLines="50"/>
      <w:outlineLvl w:val="4"/>
    </w:pPr>
    <w:rPr>
      <w:rFonts w:cs="Arial"/>
      <w:color w:val="008080"/>
    </w:rPr>
  </w:style>
  <w:style w:type="paragraph" w:styleId="8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 w:eastAsia="宋体"/>
      <w:b/>
      <w:bCs/>
      <w:szCs w:val="24"/>
    </w:rPr>
  </w:style>
  <w:style w:type="paragraph" w:styleId="9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10">
    <w:name w:val="heading 8"/>
    <w:basedOn w:val="1"/>
    <w:next w:val="1"/>
    <w:link w:val="27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="Cambria" w:hAnsi="Cambria" w:eastAsia="宋体"/>
      <w:szCs w:val="24"/>
    </w:rPr>
  </w:style>
  <w:style w:type="character" w:default="1" w:styleId="23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left="480" w:leftChars="200"/>
    </w:pPr>
  </w:style>
  <w:style w:type="paragraph" w:styleId="11">
    <w:name w:val="List Bullet"/>
    <w:basedOn w:val="1"/>
    <w:autoRedefine/>
    <w:qFormat/>
    <w:uiPriority w:val="0"/>
    <w:pPr>
      <w:framePr w:hSpace="180" w:wrap="around" w:vAnchor="text" w:hAnchor="margin" w:y="2110"/>
      <w:ind w:left="454"/>
      <w:jc w:val="both"/>
    </w:pPr>
    <w:rPr>
      <w:rFonts w:ascii="DFKai-SB" w:hAnsi="DFKai-SB"/>
    </w:rPr>
  </w:style>
  <w:style w:type="paragraph" w:styleId="12">
    <w:name w:val="Document Map"/>
    <w:basedOn w:val="1"/>
    <w:link w:val="31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3">
    <w:name w:val="Body Text"/>
    <w:basedOn w:val="1"/>
    <w:uiPriority w:val="0"/>
    <w:pPr>
      <w:jc w:val="center"/>
    </w:pPr>
    <w:rPr>
      <w:rFonts w:ascii="Arial" w:hAnsi="Arial" w:cs="Arial"/>
      <w:sz w:val="22"/>
    </w:rPr>
  </w:style>
  <w:style w:type="paragraph" w:styleId="14">
    <w:name w:val="Body Text Indent 2"/>
    <w:basedOn w:val="1"/>
    <w:uiPriority w:val="0"/>
    <w:pPr>
      <w:widowControl/>
      <w:tabs>
        <w:tab w:val="left" w:pos="3000"/>
      </w:tabs>
      <w:spacing w:afterLines="50"/>
      <w:ind w:left="1140" w:leftChars="518"/>
      <w:jc w:val="both"/>
    </w:pPr>
    <w:rPr>
      <w:kern w:val="0"/>
      <w:sz w:val="22"/>
    </w:rPr>
  </w:style>
  <w:style w:type="paragraph" w:styleId="15">
    <w:name w:val="Balloon Text"/>
    <w:basedOn w:val="1"/>
    <w:link w:val="29"/>
    <w:semiHidden/>
    <w:unhideWhenUsed/>
    <w:uiPriority w:val="99"/>
    <w:rPr>
      <w:sz w:val="18"/>
      <w:szCs w:val="18"/>
    </w:rPr>
  </w:style>
  <w:style w:type="paragraph" w:styleId="16">
    <w:name w:val="footer"/>
    <w:basedOn w:val="1"/>
    <w:link w:val="28"/>
    <w:uiPriority w:val="99"/>
    <w:pPr>
      <w:tabs>
        <w:tab w:val="center" w:pos="4153"/>
        <w:tab w:val="right" w:pos="8306"/>
      </w:tabs>
    </w:pPr>
    <w:rPr>
      <w:sz w:val="20"/>
    </w:rPr>
  </w:style>
  <w:style w:type="paragraph" w:styleId="17">
    <w:name w:val="header"/>
    <w:basedOn w:val="1"/>
    <w:qFormat/>
    <w:uiPriority w:val="0"/>
    <w:pPr>
      <w:tabs>
        <w:tab w:val="center" w:pos="4153"/>
        <w:tab w:val="right" w:pos="8306"/>
      </w:tabs>
    </w:pPr>
    <w:rPr>
      <w:sz w:val="20"/>
    </w:rPr>
  </w:style>
  <w:style w:type="paragraph" w:styleId="18">
    <w:name w:val="toc 1"/>
    <w:basedOn w:val="1"/>
    <w:next w:val="1"/>
    <w:autoRedefine/>
    <w:unhideWhenUsed/>
    <w:qFormat/>
    <w:uiPriority w:val="39"/>
  </w:style>
  <w:style w:type="paragraph" w:styleId="19">
    <w:name w:val="toc 2"/>
    <w:basedOn w:val="1"/>
    <w:next w:val="1"/>
    <w:autoRedefine/>
    <w:unhideWhenUsed/>
    <w:uiPriority w:val="39"/>
    <w:pPr>
      <w:tabs>
        <w:tab w:val="left" w:pos="1260"/>
        <w:tab w:val="right" w:leader="dot" w:pos="9628"/>
      </w:tabs>
      <w:spacing w:after="100" w:afterAutospacing="1"/>
      <w:ind w:left="480" w:leftChars="200"/>
    </w:pPr>
  </w:style>
  <w:style w:type="paragraph" w:styleId="2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</w:pPr>
    <w:rPr>
      <w:rFonts w:ascii="宋体" w:hAnsi="宋体" w:eastAsia="宋体" w:cs="宋体"/>
      <w:kern w:val="0"/>
      <w:szCs w:val="24"/>
      <w:lang w:eastAsia="zh-CN"/>
    </w:rPr>
  </w:style>
  <w:style w:type="paragraph" w:styleId="21">
    <w:name w:val="Title"/>
    <w:basedOn w:val="1"/>
    <w:qFormat/>
    <w:uiPriority w:val="0"/>
    <w:pPr>
      <w:pBdr>
        <w:top w:val="threeDEmboss" w:color="00FF00" w:sz="18" w:space="2"/>
        <w:bottom w:val="threeDEmboss" w:color="00FF00" w:sz="18" w:space="2"/>
      </w:pBdr>
      <w:shd w:val="clear" w:color="auto" w:fill="CCFFCC"/>
      <w:spacing w:before="120" w:after="120"/>
      <w:jc w:val="center"/>
      <w:outlineLvl w:val="0"/>
    </w:pPr>
    <w:rPr>
      <w:rFonts w:ascii="Lucida Sans Unicode" w:hAnsi="Lucida Sans Unicode" w:cs="Arial"/>
      <w:b/>
      <w:bCs/>
      <w:color w:val="003300"/>
      <w:sz w:val="44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24">
    <w:name w:val="Hyperlink"/>
    <w:unhideWhenUsed/>
    <w:qFormat/>
    <w:uiPriority w:val="99"/>
    <w:rPr>
      <w:color w:val="0000FF"/>
      <w:u w:val="single"/>
    </w:rPr>
  </w:style>
  <w:style w:type="character" w:customStyle="1" w:styleId="25">
    <w:name w:val="Heading 6 Char"/>
    <w:basedOn w:val="23"/>
    <w:link w:val="8"/>
    <w:semiHidden/>
    <w:qFormat/>
    <w:uiPriority w:val="9"/>
    <w:rPr>
      <w:rFonts w:ascii="Cambria" w:hAnsi="Cambria" w:eastAsia="宋体" w:cs="Times New Roman"/>
      <w:b/>
      <w:bCs/>
      <w:kern w:val="2"/>
      <w:sz w:val="24"/>
      <w:szCs w:val="24"/>
      <w:lang w:eastAsia="zh-TW"/>
    </w:rPr>
  </w:style>
  <w:style w:type="character" w:customStyle="1" w:styleId="26">
    <w:name w:val="Heading 7 Char"/>
    <w:basedOn w:val="23"/>
    <w:link w:val="9"/>
    <w:semiHidden/>
    <w:uiPriority w:val="9"/>
    <w:rPr>
      <w:b/>
      <w:bCs/>
      <w:kern w:val="2"/>
      <w:sz w:val="24"/>
      <w:szCs w:val="24"/>
      <w:lang w:eastAsia="zh-TW"/>
    </w:rPr>
  </w:style>
  <w:style w:type="character" w:customStyle="1" w:styleId="27">
    <w:name w:val="Heading 8 Char"/>
    <w:basedOn w:val="23"/>
    <w:link w:val="10"/>
    <w:semiHidden/>
    <w:qFormat/>
    <w:uiPriority w:val="9"/>
    <w:rPr>
      <w:rFonts w:ascii="Cambria" w:hAnsi="Cambria" w:eastAsia="宋体" w:cs="Times New Roman"/>
      <w:kern w:val="2"/>
      <w:sz w:val="24"/>
      <w:szCs w:val="24"/>
      <w:lang w:eastAsia="zh-TW"/>
    </w:rPr>
  </w:style>
  <w:style w:type="character" w:customStyle="1" w:styleId="28">
    <w:name w:val="Footer Char"/>
    <w:basedOn w:val="23"/>
    <w:link w:val="16"/>
    <w:qFormat/>
    <w:uiPriority w:val="99"/>
    <w:rPr>
      <w:kern w:val="2"/>
      <w:lang w:eastAsia="zh-TW"/>
    </w:rPr>
  </w:style>
  <w:style w:type="character" w:customStyle="1" w:styleId="29">
    <w:name w:val="Balloon Text Char"/>
    <w:basedOn w:val="23"/>
    <w:link w:val="15"/>
    <w:semiHidden/>
    <w:qFormat/>
    <w:uiPriority w:val="99"/>
    <w:rPr>
      <w:kern w:val="2"/>
      <w:sz w:val="18"/>
      <w:szCs w:val="18"/>
      <w:lang w:eastAsia="zh-TW"/>
    </w:rPr>
  </w:style>
  <w:style w:type="paragraph" w:styleId="30">
    <w:name w:val="List Paragraph"/>
    <w:basedOn w:val="1"/>
    <w:qFormat/>
    <w:uiPriority w:val="34"/>
    <w:pPr>
      <w:spacing w:line="0" w:lineRule="atLeast"/>
      <w:ind w:left="1271" w:leftChars="250" w:firstLine="420" w:firstLineChars="200"/>
    </w:pPr>
  </w:style>
  <w:style w:type="character" w:customStyle="1" w:styleId="31">
    <w:name w:val="Document Map Char"/>
    <w:basedOn w:val="23"/>
    <w:link w:val="12"/>
    <w:semiHidden/>
    <w:qFormat/>
    <w:uiPriority w:val="99"/>
    <w:rPr>
      <w:rFonts w:ascii="宋体" w:eastAsia="宋体"/>
      <w:kern w:val="2"/>
      <w:sz w:val="18"/>
      <w:szCs w:val="18"/>
      <w:lang w:eastAsia="zh-TW"/>
    </w:rPr>
  </w:style>
  <w:style w:type="paragraph" w:customStyle="1" w:styleId="32">
    <w:name w:val="TOC Heading"/>
    <w:basedOn w:val="2"/>
    <w:next w:val="1"/>
    <w:semiHidden/>
    <w:unhideWhenUsed/>
    <w:qFormat/>
    <w:uiPriority w:val="39"/>
    <w:pPr>
      <w:keepLines/>
      <w:widowControl/>
      <w:snapToGrid/>
      <w:spacing w:before="480" w:after="0" w:line="276" w:lineRule="auto"/>
      <w:outlineLvl w:val="9"/>
    </w:pPr>
    <w:rPr>
      <w:rFonts w:ascii="Cambria" w:hAnsi="Cambria" w:eastAsia="宋体"/>
      <w:b w:val="0"/>
      <w:bCs/>
      <w:color w:val="365F91"/>
      <w:kern w:val="0"/>
      <w:sz w:val="28"/>
      <w:szCs w:val="28"/>
      <w:lang w:eastAsia="zh-CN"/>
    </w:rPr>
  </w:style>
  <w:style w:type="paragraph" w:customStyle="1" w:styleId="33">
    <w:name w:val="Default"/>
    <w:qFormat/>
    <w:uiPriority w:val="0"/>
    <w:pPr>
      <w:widowControl w:val="0"/>
      <w:autoSpaceDE w:val="0"/>
      <w:autoSpaceDN w:val="0"/>
      <w:adjustRightInd w:val="0"/>
      <w:snapToGrid w:val="0"/>
    </w:pPr>
    <w:rPr>
      <w:rFonts w:ascii="黑体" w:hAnsi="Times New Roman" w:eastAsia="黑体" w:cs="黑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y\AppData\Roaming\kingsoft\office6\templates\wps\zh_CN\Model_AP8x00_&#26723;&#26696;&#27169;&#26495;_V3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Model_AP8x00_档案模板_V3.dotx</Template>
  <Pages>5</Pages>
  <Words>318</Words>
  <Characters>332</Characters>
  <Lines>4</Lines>
  <Paragraphs>1</Paragraphs>
  <TotalTime>1</TotalTime>
  <ScaleCrop>false</ScaleCrop>
  <LinksUpToDate>false</LinksUpToDate>
  <CharactersWithSpaces>332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2024-08-01T09:33:00Z</dcterms:created>
  <dc:creator>laney040-林示麟</dc:creator>
  <cp:lastModifiedBy>laney040-林示麟</cp:lastModifiedBy>
  <dcterms:modified xsi:type="dcterms:W3CDTF">2024-08-05T01:23:44Z</dcterms:modified>
  <dc:subject>製造技術文件</dc:subject>
  <dc:title>製造技術文件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-579647811</vt:i4>
  </property>
  <property fmtid="{D5CDD505-2E9C-101B-9397-08002B2CF9AE}" pid="3" name="_EmailSubject">
    <vt:lpwstr>BGA240-K5x-CS-HIC socket board release documents====&gt;RE: SKB ID for BGA240-K5x-OT</vt:lpwstr>
  </property>
  <property fmtid="{D5CDD505-2E9C-101B-9397-08002B2CF9AE}" pid="4" name="_AuthorEmail">
    <vt:lpwstr>Micdesign.Li@sg.com.tw</vt:lpwstr>
  </property>
  <property fmtid="{D5CDD505-2E9C-101B-9397-08002B2CF9AE}" pid="5" name="_AuthorEmailDisplayName">
    <vt:lpwstr>Micdesign Li(李志軍)</vt:lpwstr>
  </property>
  <property fmtid="{D5CDD505-2E9C-101B-9397-08002B2CF9AE}" pid="6" name="_ReviewingToolsShownOnce">
    <vt:lpwstr/>
  </property>
  <property fmtid="{D5CDD505-2E9C-101B-9397-08002B2CF9AE}" pid="7" name="ICV">
    <vt:lpwstr>A789272C14FB4915BF743243549FD6A8_11</vt:lpwstr>
  </property>
  <property fmtid="{D5CDD505-2E9C-101B-9397-08002B2CF9AE}" pid="8" name="KSOProductBuildVer">
    <vt:lpwstr>2052-12.1.0.17147</vt:lpwstr>
  </property>
</Properties>
</file>